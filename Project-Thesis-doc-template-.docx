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90" w:rsidRDefault="00852990" w:rsidP="00852990">
      <w:pPr>
        <w:jc w:val="center"/>
        <w:rPr>
          <w:b/>
          <w:szCs w:val="24"/>
        </w:rPr>
      </w:pPr>
    </w:p>
    <w:p w:rsidR="009017A3" w:rsidRPr="000C53E9" w:rsidRDefault="009017A3" w:rsidP="00852990">
      <w:pPr>
        <w:jc w:val="center"/>
        <w:rPr>
          <w:b/>
          <w:szCs w:val="24"/>
        </w:rPr>
      </w:pPr>
    </w:p>
    <w:p w:rsidR="00852990" w:rsidRPr="000C53E9" w:rsidRDefault="00852990" w:rsidP="00852990">
      <w:pPr>
        <w:jc w:val="center"/>
        <w:rPr>
          <w:b/>
          <w:szCs w:val="24"/>
        </w:rPr>
      </w:pPr>
    </w:p>
    <w:p w:rsidR="00852990" w:rsidRPr="009017A3" w:rsidRDefault="00007A6A" w:rsidP="00852990">
      <w:pPr>
        <w:jc w:val="center"/>
        <w:rPr>
          <w:b/>
          <w:bCs/>
          <w:sz w:val="32"/>
          <w:szCs w:val="24"/>
        </w:rPr>
      </w:pPr>
      <w:r>
        <w:rPr>
          <w:b/>
          <w:bCs/>
          <w:sz w:val="32"/>
          <w:szCs w:val="24"/>
        </w:rPr>
        <w:t xml:space="preserve">Your </w:t>
      </w:r>
      <w:r w:rsidR="008128BF">
        <w:rPr>
          <w:b/>
          <w:bCs/>
          <w:sz w:val="32"/>
          <w:szCs w:val="24"/>
        </w:rPr>
        <w:t>project</w:t>
      </w:r>
      <w:r w:rsidR="00F93709">
        <w:rPr>
          <w:b/>
          <w:bCs/>
          <w:sz w:val="32"/>
          <w:szCs w:val="24"/>
        </w:rPr>
        <w:t>/thesis</w:t>
      </w:r>
      <w:r w:rsidR="009017A3" w:rsidRPr="009017A3">
        <w:rPr>
          <w:b/>
          <w:bCs/>
          <w:sz w:val="32"/>
          <w:szCs w:val="24"/>
        </w:rPr>
        <w:t xml:space="preserve"> t</w:t>
      </w:r>
      <w:r w:rsidR="00852990" w:rsidRPr="009017A3">
        <w:rPr>
          <w:b/>
          <w:bCs/>
          <w:sz w:val="32"/>
          <w:szCs w:val="24"/>
        </w:rPr>
        <w:t>itle</w:t>
      </w:r>
    </w:p>
    <w:p w:rsidR="00852990" w:rsidRPr="000C53E9" w:rsidRDefault="00852990" w:rsidP="00852990">
      <w:pPr>
        <w:jc w:val="center"/>
        <w:rPr>
          <w:b/>
          <w:bCs/>
          <w:szCs w:val="24"/>
        </w:rPr>
      </w:pPr>
    </w:p>
    <w:p w:rsidR="00852990" w:rsidRDefault="00852990" w:rsidP="00852990">
      <w:pPr>
        <w:jc w:val="center"/>
        <w:rPr>
          <w:b/>
          <w:bCs/>
          <w:szCs w:val="24"/>
        </w:rPr>
      </w:pPr>
    </w:p>
    <w:p w:rsidR="009017A3" w:rsidRPr="000C53E9" w:rsidRDefault="009017A3" w:rsidP="00852990">
      <w:pPr>
        <w:jc w:val="center"/>
        <w:rPr>
          <w:b/>
          <w:bCs/>
          <w:szCs w:val="24"/>
        </w:rPr>
      </w:pPr>
    </w:p>
    <w:p w:rsidR="00852990" w:rsidRDefault="00852990" w:rsidP="00852990">
      <w:pPr>
        <w:jc w:val="center"/>
        <w:rPr>
          <w:szCs w:val="24"/>
        </w:rPr>
      </w:pPr>
    </w:p>
    <w:p w:rsidR="004125DA" w:rsidRDefault="004125DA" w:rsidP="004125DA">
      <w:pPr>
        <w:jc w:val="center"/>
        <w:rPr>
          <w:b/>
          <w:bCs/>
          <w:sz w:val="28"/>
          <w:szCs w:val="24"/>
        </w:rPr>
      </w:pPr>
      <w:r>
        <w:rPr>
          <w:b/>
          <w:bCs/>
          <w:sz w:val="28"/>
          <w:szCs w:val="24"/>
        </w:rPr>
        <w:t>Student n</w:t>
      </w:r>
      <w:r w:rsidRPr="009017A3">
        <w:rPr>
          <w:b/>
          <w:bCs/>
          <w:sz w:val="28"/>
          <w:szCs w:val="24"/>
        </w:rPr>
        <w:t>ame</w:t>
      </w:r>
    </w:p>
    <w:p w:rsidR="00852990" w:rsidRDefault="004125DA" w:rsidP="004125DA">
      <w:pPr>
        <w:jc w:val="center"/>
        <w:rPr>
          <w:b/>
          <w:bCs/>
          <w:sz w:val="28"/>
          <w:szCs w:val="24"/>
        </w:rPr>
      </w:pPr>
      <w:r>
        <w:rPr>
          <w:b/>
          <w:bCs/>
          <w:sz w:val="28"/>
          <w:szCs w:val="24"/>
        </w:rPr>
        <w:t>Student Id: xxxxxxxxx</w:t>
      </w:r>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Student Id: xxxxxxxxx</w:t>
      </w:r>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Student Id: xxxxxxxxx</w:t>
      </w:r>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Pr="009017A3" w:rsidRDefault="004125DA" w:rsidP="004125DA">
      <w:pPr>
        <w:jc w:val="center"/>
        <w:rPr>
          <w:b/>
          <w:bCs/>
          <w:sz w:val="28"/>
          <w:szCs w:val="24"/>
        </w:rPr>
      </w:pPr>
      <w:r>
        <w:rPr>
          <w:b/>
          <w:bCs/>
          <w:sz w:val="28"/>
          <w:szCs w:val="24"/>
        </w:rPr>
        <w:t>Student Id: xxxxxxxxx</w:t>
      </w:r>
    </w:p>
    <w:p w:rsidR="00852990" w:rsidRPr="000C53E9" w:rsidRDefault="00852990" w:rsidP="00852990">
      <w:pPr>
        <w:jc w:val="center"/>
        <w:rPr>
          <w:b/>
          <w:bCs/>
          <w:szCs w:val="24"/>
        </w:rPr>
      </w:pPr>
    </w:p>
    <w:p w:rsidR="00852990" w:rsidRDefault="00852990" w:rsidP="00852990">
      <w:pPr>
        <w:jc w:val="center"/>
        <w:rPr>
          <w:b/>
          <w:bCs/>
          <w:szCs w:val="24"/>
        </w:rPr>
      </w:pPr>
    </w:p>
    <w:p w:rsidR="003F39EF" w:rsidRDefault="003F39EF" w:rsidP="00852990">
      <w:pPr>
        <w:jc w:val="center"/>
        <w:rPr>
          <w:b/>
          <w:bCs/>
          <w:szCs w:val="24"/>
        </w:rPr>
      </w:pPr>
    </w:p>
    <w:p w:rsidR="009017A3" w:rsidRDefault="009017A3" w:rsidP="00852990">
      <w:pPr>
        <w:jc w:val="center"/>
        <w:rPr>
          <w:b/>
          <w:bCs/>
          <w:szCs w:val="24"/>
        </w:rPr>
      </w:pPr>
    </w:p>
    <w:p w:rsidR="00FA15D8" w:rsidRDefault="00FA15D8" w:rsidP="00FA15D8">
      <w:pPr>
        <w:autoSpaceDE w:val="0"/>
        <w:autoSpaceDN w:val="0"/>
        <w:adjustRightInd w:val="0"/>
        <w:spacing w:line="360" w:lineRule="auto"/>
        <w:jc w:val="center"/>
        <w:rPr>
          <w:szCs w:val="24"/>
          <w:lang w:val="en-CA" w:eastAsia="en-CA"/>
        </w:rPr>
      </w:pPr>
      <w:r>
        <w:rPr>
          <w:szCs w:val="24"/>
          <w:lang w:val="en-CA" w:eastAsia="en-CA"/>
        </w:rPr>
        <w:t xml:space="preserve">A </w:t>
      </w:r>
      <w:r w:rsidR="00F93709">
        <w:rPr>
          <w:szCs w:val="24"/>
          <w:lang w:val="en-CA" w:eastAsia="en-CA"/>
        </w:rPr>
        <w:t>p</w:t>
      </w:r>
      <w:r>
        <w:rPr>
          <w:szCs w:val="24"/>
          <w:lang w:val="en-CA" w:eastAsia="en-CA"/>
        </w:rPr>
        <w:t>roject</w:t>
      </w:r>
      <w:r w:rsidR="00F93709">
        <w:rPr>
          <w:szCs w:val="24"/>
          <w:lang w:val="en-CA" w:eastAsia="en-CA"/>
        </w:rPr>
        <w:t>/thesis</w:t>
      </w:r>
      <w:r>
        <w:rPr>
          <w:szCs w:val="24"/>
          <w:lang w:val="en-CA" w:eastAsia="en-CA"/>
        </w:rPr>
        <w:t xml:space="preserve"> </w:t>
      </w:r>
      <w:r w:rsidRPr="009017A3">
        <w:rPr>
          <w:szCs w:val="24"/>
          <w:lang w:val="en-CA" w:eastAsia="en-CA"/>
        </w:rPr>
        <w:t>in</w:t>
      </w:r>
      <w:r>
        <w:rPr>
          <w:szCs w:val="24"/>
          <w:lang w:val="en-CA" w:eastAsia="en-CA"/>
        </w:rPr>
        <w:t xml:space="preserve"> t</w:t>
      </w:r>
      <w:r w:rsidRPr="009017A3">
        <w:rPr>
          <w:szCs w:val="24"/>
          <w:lang w:val="en-CA" w:eastAsia="en-CA"/>
        </w:rPr>
        <w:t>he Department</w:t>
      </w:r>
      <w:r>
        <w:rPr>
          <w:szCs w:val="24"/>
          <w:lang w:val="en-CA" w:eastAsia="en-CA"/>
        </w:rPr>
        <w:t xml:space="preserve"> </w:t>
      </w:r>
      <w:r w:rsidRPr="009017A3">
        <w:rPr>
          <w:szCs w:val="24"/>
          <w:lang w:val="en-CA" w:eastAsia="en-CA"/>
        </w:rPr>
        <w:t>of</w:t>
      </w:r>
      <w:r>
        <w:rPr>
          <w:szCs w:val="24"/>
          <w:lang w:val="en-CA" w:eastAsia="en-CA"/>
        </w:rPr>
        <w:t xml:space="preserve"> </w:t>
      </w:r>
      <w:r w:rsidRPr="009017A3">
        <w:rPr>
          <w:szCs w:val="24"/>
          <w:lang w:val="en-CA" w:eastAsia="en-CA"/>
        </w:rPr>
        <w:t>Computer Science</w:t>
      </w:r>
      <w:r>
        <w:rPr>
          <w:szCs w:val="24"/>
          <w:lang w:val="en-CA" w:eastAsia="en-CA"/>
        </w:rPr>
        <w:t xml:space="preserve"> and Engineering p</w:t>
      </w:r>
      <w:r w:rsidRPr="009017A3">
        <w:rPr>
          <w:szCs w:val="24"/>
          <w:lang w:val="en-CA" w:eastAsia="en-CA"/>
        </w:rPr>
        <w:t xml:space="preserve">resented </w:t>
      </w:r>
    </w:p>
    <w:p w:rsidR="00FA15D8" w:rsidRDefault="00FA15D8" w:rsidP="00FA15D8">
      <w:pPr>
        <w:autoSpaceDE w:val="0"/>
        <w:autoSpaceDN w:val="0"/>
        <w:adjustRightInd w:val="0"/>
        <w:spacing w:line="360" w:lineRule="auto"/>
        <w:jc w:val="center"/>
        <w:rPr>
          <w:szCs w:val="24"/>
          <w:lang w:val="en-CA" w:eastAsia="en-CA"/>
        </w:rPr>
      </w:pPr>
      <w:r w:rsidRPr="009017A3">
        <w:rPr>
          <w:szCs w:val="24"/>
          <w:lang w:val="en-CA" w:eastAsia="en-CA"/>
        </w:rPr>
        <w:t xml:space="preserve">in </w:t>
      </w:r>
      <w:r>
        <w:rPr>
          <w:szCs w:val="24"/>
          <w:lang w:val="en-CA" w:eastAsia="en-CA"/>
        </w:rPr>
        <w:t>partial f</w:t>
      </w:r>
      <w:r w:rsidRPr="009017A3">
        <w:rPr>
          <w:szCs w:val="24"/>
          <w:lang w:val="en-CA" w:eastAsia="en-CA"/>
        </w:rPr>
        <w:t xml:space="preserve">ulfillment of the </w:t>
      </w:r>
      <w:r>
        <w:rPr>
          <w:szCs w:val="24"/>
          <w:lang w:val="en-CA" w:eastAsia="en-CA"/>
        </w:rPr>
        <w:t>r</w:t>
      </w:r>
      <w:r w:rsidRPr="009017A3">
        <w:rPr>
          <w:szCs w:val="24"/>
          <w:lang w:val="en-CA" w:eastAsia="en-CA"/>
        </w:rPr>
        <w:t>equirements</w:t>
      </w:r>
      <w:r>
        <w:rPr>
          <w:szCs w:val="24"/>
          <w:lang w:val="en-CA" w:eastAsia="en-CA"/>
        </w:rPr>
        <w:t xml:space="preserve"> f</w:t>
      </w:r>
      <w:r w:rsidRPr="009017A3">
        <w:rPr>
          <w:szCs w:val="24"/>
          <w:lang w:val="en-CA" w:eastAsia="en-CA"/>
        </w:rPr>
        <w:t xml:space="preserve">or </w:t>
      </w:r>
      <w:r>
        <w:rPr>
          <w:szCs w:val="24"/>
          <w:lang w:val="en-CA" w:eastAsia="en-CA"/>
        </w:rPr>
        <w:t xml:space="preserve">the Degree of </w:t>
      </w:r>
    </w:p>
    <w:p w:rsidR="00FA15D8" w:rsidRPr="009017A3" w:rsidRDefault="00FA15D8" w:rsidP="00FA15D8">
      <w:pPr>
        <w:autoSpaceDE w:val="0"/>
        <w:autoSpaceDN w:val="0"/>
        <w:adjustRightInd w:val="0"/>
        <w:spacing w:line="360" w:lineRule="auto"/>
        <w:jc w:val="center"/>
        <w:rPr>
          <w:szCs w:val="24"/>
          <w:lang w:val="en-CA" w:eastAsia="en-CA"/>
        </w:rPr>
      </w:pPr>
      <w:r>
        <w:rPr>
          <w:szCs w:val="24"/>
          <w:lang w:val="en-CA" w:eastAsia="en-CA"/>
        </w:rPr>
        <w:t>Bachelor</w:t>
      </w:r>
      <w:r w:rsidR="00A610FE">
        <w:rPr>
          <w:szCs w:val="24"/>
          <w:lang w:val="en-CA" w:eastAsia="en-CA"/>
        </w:rPr>
        <w:t>/Master</w:t>
      </w:r>
      <w:r>
        <w:rPr>
          <w:szCs w:val="24"/>
          <w:lang w:val="en-CA" w:eastAsia="en-CA"/>
        </w:rPr>
        <w:t xml:space="preserve"> of</w:t>
      </w:r>
      <w:r w:rsidRPr="009017A3">
        <w:rPr>
          <w:szCs w:val="24"/>
          <w:lang w:val="en-CA" w:eastAsia="en-CA"/>
        </w:rPr>
        <w:t xml:space="preserve"> Science</w:t>
      </w:r>
      <w:r>
        <w:rPr>
          <w:szCs w:val="24"/>
          <w:lang w:val="en-CA" w:eastAsia="en-CA"/>
        </w:rPr>
        <w:t xml:space="preserve"> in Computer Science and Engineering</w:t>
      </w:r>
    </w:p>
    <w:p w:rsidR="00FA15D8" w:rsidRDefault="00FA15D8" w:rsidP="00852990">
      <w:pPr>
        <w:jc w:val="center"/>
        <w:rPr>
          <w:b/>
          <w:bCs/>
          <w:szCs w:val="24"/>
        </w:rPr>
      </w:pPr>
    </w:p>
    <w:p w:rsidR="009017A3" w:rsidRDefault="009017A3" w:rsidP="00852990">
      <w:pPr>
        <w:jc w:val="center"/>
        <w:rPr>
          <w:b/>
          <w:bCs/>
          <w:szCs w:val="24"/>
        </w:rPr>
      </w:pPr>
    </w:p>
    <w:p w:rsidR="008128BF" w:rsidRDefault="008128BF" w:rsidP="009017A3">
      <w:pPr>
        <w:autoSpaceDE w:val="0"/>
        <w:autoSpaceDN w:val="0"/>
        <w:adjustRightInd w:val="0"/>
        <w:spacing w:line="360" w:lineRule="auto"/>
        <w:jc w:val="center"/>
        <w:rPr>
          <w:szCs w:val="24"/>
          <w:lang w:val="en-CA" w:eastAsia="en-CA"/>
        </w:rPr>
      </w:pPr>
      <w:r>
        <w:rPr>
          <w:b/>
          <w:noProof/>
        </w:rPr>
        <w:drawing>
          <wp:inline distT="0" distB="0" distL="0" distR="0">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9720" cy="1423670"/>
                    </a:xfrm>
                    <a:prstGeom prst="rect">
                      <a:avLst/>
                    </a:prstGeom>
                    <a:solidFill>
                      <a:srgbClr val="FFFFFF"/>
                    </a:solidFill>
                    <a:ln>
                      <a:noFill/>
                    </a:ln>
                  </pic:spPr>
                </pic:pic>
              </a:graphicData>
            </a:graphic>
          </wp:inline>
        </w:drawing>
      </w:r>
    </w:p>
    <w:p w:rsidR="00B2235C" w:rsidRDefault="00B2235C" w:rsidP="00B2235C">
      <w:pPr>
        <w:autoSpaceDE w:val="0"/>
        <w:autoSpaceDN w:val="0"/>
        <w:adjustRightInd w:val="0"/>
        <w:spacing w:line="360" w:lineRule="auto"/>
        <w:jc w:val="center"/>
        <w:rPr>
          <w:szCs w:val="24"/>
          <w:lang w:val="en-CA" w:eastAsia="en-CA"/>
        </w:rPr>
      </w:pPr>
    </w:p>
    <w:p w:rsidR="00B2235C" w:rsidRDefault="00B2235C" w:rsidP="00B2235C">
      <w:pPr>
        <w:autoSpaceDE w:val="0"/>
        <w:autoSpaceDN w:val="0"/>
        <w:adjustRightInd w:val="0"/>
        <w:spacing w:line="360" w:lineRule="auto"/>
        <w:jc w:val="center"/>
        <w:rPr>
          <w:szCs w:val="24"/>
          <w:lang w:val="en-CA" w:eastAsia="en-CA"/>
        </w:rPr>
      </w:pPr>
    </w:p>
    <w:p w:rsidR="009017A3" w:rsidRDefault="009017A3" w:rsidP="009017A3">
      <w:pPr>
        <w:autoSpaceDE w:val="0"/>
        <w:autoSpaceDN w:val="0"/>
        <w:adjustRightInd w:val="0"/>
        <w:spacing w:line="360" w:lineRule="auto"/>
        <w:jc w:val="center"/>
        <w:rPr>
          <w:szCs w:val="24"/>
          <w:lang w:val="en-CA" w:eastAsia="en-CA"/>
        </w:rPr>
      </w:pPr>
      <w:r>
        <w:rPr>
          <w:szCs w:val="24"/>
          <w:lang w:val="en-CA" w:eastAsia="en-CA"/>
        </w:rPr>
        <w:t>United International</w:t>
      </w:r>
      <w:r w:rsidRPr="009017A3">
        <w:rPr>
          <w:szCs w:val="24"/>
          <w:lang w:val="en-CA" w:eastAsia="en-CA"/>
        </w:rPr>
        <w:t xml:space="preserve"> University</w:t>
      </w:r>
    </w:p>
    <w:p w:rsidR="009017A3" w:rsidRPr="009017A3" w:rsidRDefault="009017A3" w:rsidP="009017A3">
      <w:pPr>
        <w:autoSpaceDE w:val="0"/>
        <w:autoSpaceDN w:val="0"/>
        <w:adjustRightInd w:val="0"/>
        <w:spacing w:line="360" w:lineRule="auto"/>
        <w:jc w:val="center"/>
        <w:rPr>
          <w:szCs w:val="24"/>
          <w:lang w:val="en-CA" w:eastAsia="en-CA"/>
        </w:rPr>
      </w:pPr>
      <w:r>
        <w:rPr>
          <w:szCs w:val="24"/>
          <w:lang w:val="en-CA" w:eastAsia="en-CA"/>
        </w:rPr>
        <w:t>Dhaka, Bangladesh</w:t>
      </w:r>
    </w:p>
    <w:p w:rsidR="009017A3" w:rsidRPr="009017A3" w:rsidRDefault="008128BF" w:rsidP="009017A3">
      <w:pPr>
        <w:autoSpaceDE w:val="0"/>
        <w:autoSpaceDN w:val="0"/>
        <w:adjustRightInd w:val="0"/>
        <w:spacing w:line="360" w:lineRule="auto"/>
        <w:jc w:val="center"/>
        <w:rPr>
          <w:szCs w:val="24"/>
          <w:lang w:val="en-CA" w:eastAsia="en-CA"/>
        </w:rPr>
      </w:pPr>
      <w:r>
        <w:rPr>
          <w:szCs w:val="24"/>
          <w:lang w:val="en-CA" w:eastAsia="en-CA"/>
        </w:rPr>
        <w:t>MonthYear</w:t>
      </w:r>
    </w:p>
    <w:p w:rsidR="00DB3F8E" w:rsidRPr="009017A3" w:rsidRDefault="009017A3" w:rsidP="009017A3">
      <w:pPr>
        <w:tabs>
          <w:tab w:val="right" w:pos="8640"/>
        </w:tabs>
        <w:spacing w:line="360" w:lineRule="auto"/>
        <w:jc w:val="center"/>
        <w:rPr>
          <w:b/>
        </w:rPr>
        <w:sectPr w:rsidR="00DB3F8E" w:rsidRPr="009017A3" w:rsidSect="00940604">
          <w:footerReference w:type="even" r:id="rId9"/>
          <w:footerReference w:type="default" r:id="rId10"/>
          <w:pgSz w:w="11907" w:h="16839" w:code="9"/>
          <w:pgMar w:top="1440" w:right="1440" w:bottom="1440" w:left="1701" w:header="720" w:footer="720" w:gutter="0"/>
          <w:pgNumType w:fmt="lowerRoman" w:start="1"/>
          <w:cols w:space="720"/>
          <w:titlePg/>
          <w:docGrid w:linePitch="360"/>
        </w:sectPr>
      </w:pPr>
      <w:r>
        <w:rPr>
          <w:szCs w:val="24"/>
          <w:lang w:val="en-CA" w:eastAsia="en-CA"/>
        </w:rPr>
        <w:t xml:space="preserve">©Your name, </w:t>
      </w:r>
      <w:r w:rsidR="008128BF">
        <w:rPr>
          <w:szCs w:val="24"/>
          <w:lang w:val="en-CA" w:eastAsia="en-CA"/>
        </w:rPr>
        <w:t>Year</w:t>
      </w:r>
    </w:p>
    <w:p w:rsidR="003F39EF" w:rsidRDefault="003F39EF" w:rsidP="003744EF">
      <w:pPr>
        <w:rPr>
          <w:rFonts w:ascii="Book Antiqua" w:hAnsi="Book Antiqua"/>
          <w:b/>
          <w:bCs/>
          <w:sz w:val="32"/>
          <w:szCs w:val="32"/>
        </w:rPr>
      </w:pPr>
    </w:p>
    <w:p w:rsidR="003744EF" w:rsidRPr="003F39EF" w:rsidRDefault="003744EF" w:rsidP="003744EF">
      <w:pPr>
        <w:rPr>
          <w:rFonts w:ascii="Book Antiqua" w:hAnsi="Book Antiqua"/>
          <w:b/>
          <w:bCs/>
          <w:sz w:val="32"/>
          <w:szCs w:val="32"/>
        </w:rPr>
      </w:pPr>
      <w:r w:rsidRPr="003F39EF">
        <w:rPr>
          <w:rFonts w:ascii="Book Antiqua" w:hAnsi="Book Antiqua"/>
          <w:b/>
          <w:bCs/>
          <w:sz w:val="32"/>
          <w:szCs w:val="32"/>
        </w:rPr>
        <w:t>Declaration</w:t>
      </w:r>
    </w:p>
    <w:p w:rsidR="003744EF" w:rsidRDefault="003744EF" w:rsidP="003744EF"/>
    <w:p w:rsidR="003744EF" w:rsidRDefault="003744EF" w:rsidP="003744EF"/>
    <w:p w:rsidR="00324939" w:rsidRDefault="00324939" w:rsidP="00324939">
      <w:r>
        <w:t>I</w:t>
      </w:r>
      <w:r w:rsidR="008249AF">
        <w:t>/We</w:t>
      </w:r>
      <w:r>
        <w:t xml:space="preserve">, </w:t>
      </w:r>
      <w:r w:rsidR="008249AF">
        <w:t>[</w:t>
      </w:r>
      <w:r>
        <w:t>Student Name</w:t>
      </w:r>
      <w:r w:rsidR="008249AF">
        <w:t xml:space="preserve"> (s)]</w:t>
      </w:r>
      <w:r w:rsidR="001501EE">
        <w:t>*</w:t>
      </w:r>
      <w:r>
        <w:t>, declare that this thesis titled, Thesis Title and the work presented in it are my own. I confirm that:</w:t>
      </w:r>
    </w:p>
    <w:p w:rsidR="00324939" w:rsidRDefault="00324939" w:rsidP="00324939">
      <w:pPr>
        <w:pStyle w:val="ListParagraph"/>
        <w:numPr>
          <w:ilvl w:val="0"/>
          <w:numId w:val="11"/>
        </w:numPr>
      </w:pPr>
      <w:r>
        <w:t xml:space="preserve">This work was done wholly or mainly while in candidature for a </w:t>
      </w:r>
      <w:r w:rsidR="00334450">
        <w:t>[</w:t>
      </w:r>
      <w:r>
        <w:t>MSc/ BSc</w:t>
      </w:r>
      <w:r w:rsidR="00334450">
        <w:t>]*</w:t>
      </w:r>
      <w:r>
        <w:t xml:space="preserve"> degree at United International University.</w:t>
      </w:r>
    </w:p>
    <w:p w:rsidR="00324939" w:rsidRDefault="00324939" w:rsidP="00324939">
      <w:pPr>
        <w:pStyle w:val="ListParagraph"/>
        <w:numPr>
          <w:ilvl w:val="0"/>
          <w:numId w:val="11"/>
        </w:numPr>
      </w:pPr>
      <w:r>
        <w:t xml:space="preserve">Where any part of this thesis has previously been submitted for a degree or any other qualification at United International University or any other institution, this has been clearly stated. </w:t>
      </w:r>
    </w:p>
    <w:p w:rsidR="00324939" w:rsidRDefault="00324939" w:rsidP="00324939">
      <w:pPr>
        <w:pStyle w:val="ListParagraph"/>
        <w:numPr>
          <w:ilvl w:val="0"/>
          <w:numId w:val="11"/>
        </w:numPr>
      </w:pPr>
      <w:r>
        <w:t xml:space="preserve">Where I have consulted the published work of others, this is always clearly attributed. </w:t>
      </w:r>
    </w:p>
    <w:p w:rsidR="00324939" w:rsidRDefault="00324939" w:rsidP="00324939">
      <w:pPr>
        <w:pStyle w:val="ListParagraph"/>
        <w:numPr>
          <w:ilvl w:val="0"/>
          <w:numId w:val="11"/>
        </w:numPr>
      </w:pPr>
      <w:r>
        <w:t>Where I have quoted from the work of others, the source is always given. With the exception of such quotations, this thesis is entirely my own work.</w:t>
      </w:r>
    </w:p>
    <w:p w:rsidR="00324939" w:rsidRDefault="00324939" w:rsidP="00324939">
      <w:pPr>
        <w:pStyle w:val="ListParagraph"/>
        <w:numPr>
          <w:ilvl w:val="0"/>
          <w:numId w:val="11"/>
        </w:numPr>
      </w:pPr>
      <w:r>
        <w:t xml:space="preserve">I have acknowledged all main sources of help. </w:t>
      </w:r>
    </w:p>
    <w:p w:rsidR="00324939" w:rsidRDefault="00324939" w:rsidP="00324939">
      <w:pPr>
        <w:pStyle w:val="ListParagraph"/>
        <w:numPr>
          <w:ilvl w:val="0"/>
          <w:numId w:val="11"/>
        </w:numPr>
      </w:pPr>
      <w:r>
        <w:t>Where the thesis is based on work done by myself jointly with others, I have made clear exactly what was done by others and what I have contributed myself.</w:t>
      </w:r>
    </w:p>
    <w:p w:rsidR="00324939" w:rsidRDefault="00324939" w:rsidP="003744EF"/>
    <w:p w:rsidR="003744EF" w:rsidRDefault="003744EF" w:rsidP="003744EF"/>
    <w:p w:rsidR="003744EF" w:rsidRDefault="003744EF" w:rsidP="003744EF"/>
    <w:p w:rsidR="003744EF" w:rsidRDefault="003744EF" w:rsidP="003744EF"/>
    <w:p w:rsidR="003744EF" w:rsidRDefault="003744EF" w:rsidP="003744EF"/>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3744EF" w:rsidRDefault="003744EF"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bookmarkStart w:id="0" w:name="_GoBack"/>
      <w:bookmarkEnd w:id="0"/>
    </w:p>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p w:rsidR="003744EF" w:rsidRDefault="003744EF" w:rsidP="003744EF"/>
    <w:p w:rsidR="003744EF" w:rsidRDefault="003744EF" w:rsidP="003744EF"/>
    <w:p w:rsidR="003744EF" w:rsidRDefault="003744EF" w:rsidP="003744EF"/>
    <w:p w:rsidR="00324939" w:rsidRPr="003F39EF" w:rsidRDefault="00324939" w:rsidP="00324939">
      <w:pPr>
        <w:rPr>
          <w:rFonts w:ascii="Book Antiqua" w:hAnsi="Book Antiqua"/>
          <w:b/>
          <w:bCs/>
          <w:sz w:val="32"/>
          <w:szCs w:val="32"/>
        </w:rPr>
      </w:pPr>
      <w:r>
        <w:rPr>
          <w:rFonts w:ascii="Book Antiqua" w:hAnsi="Book Antiqua"/>
          <w:b/>
          <w:bCs/>
          <w:sz w:val="32"/>
          <w:szCs w:val="32"/>
        </w:rPr>
        <w:lastRenderedPageBreak/>
        <w:t>Certificate</w:t>
      </w:r>
    </w:p>
    <w:p w:rsidR="003744EF" w:rsidRDefault="003744EF" w:rsidP="003744EF"/>
    <w:p w:rsidR="007A3069" w:rsidRDefault="007A3069" w:rsidP="003744EF"/>
    <w:p w:rsidR="007A3069" w:rsidRDefault="007A3069" w:rsidP="007A3069">
      <w:r>
        <w:t>I do hereby declare that the research works embodied in this thesis/project entitled “</w:t>
      </w:r>
      <w:r w:rsidRPr="007A3069">
        <w:rPr>
          <w:b/>
        </w:rPr>
        <w:t>Thesis or Project Title</w:t>
      </w:r>
      <w:r>
        <w:t>” is the outcome of an original work carried out by [Student Name (s)]</w:t>
      </w:r>
      <w:r w:rsidR="00C56823">
        <w:t>*</w:t>
      </w:r>
      <w:r>
        <w:t xml:space="preserve"> under my supervision.</w:t>
      </w:r>
    </w:p>
    <w:p w:rsidR="007A3069" w:rsidRDefault="007A3069" w:rsidP="007A3069"/>
    <w:p w:rsidR="007A3069" w:rsidRDefault="007A3069" w:rsidP="007A3069">
      <w:r>
        <w:t xml:space="preserve">I further certify that the dissertation meets the requirements and the standard for the degree of </w:t>
      </w:r>
      <w:r w:rsidR="00D56BAF">
        <w:t>[</w:t>
      </w:r>
      <w:r>
        <w:t>MSc/ BSc</w:t>
      </w:r>
      <w:r w:rsidR="00D56BAF">
        <w:t>]</w:t>
      </w:r>
      <w:r>
        <w:t xml:space="preserve"> in Computer Science and Engineering.</w:t>
      </w:r>
    </w:p>
    <w:p w:rsidR="003744EF" w:rsidRDefault="003744EF" w:rsidP="003744EF"/>
    <w:p w:rsidR="00D56BAF" w:rsidRDefault="00D56BAF" w:rsidP="003744EF"/>
    <w:p w:rsidR="003744EF" w:rsidRDefault="003744EF" w:rsidP="003744EF"/>
    <w:p w:rsidR="003744EF" w:rsidRDefault="003744EF" w:rsidP="003744EF"/>
    <w:p w:rsidR="003744EF" w:rsidRDefault="003744EF" w:rsidP="003744EF"/>
    <w:p w:rsidR="003744EF" w:rsidRDefault="003744EF" w:rsidP="003744EF"/>
    <w:p w:rsidR="003744EF" w:rsidRDefault="003744EF" w:rsidP="003744EF">
      <w:r>
        <w:t>________________________________________</w:t>
      </w:r>
    </w:p>
    <w:p w:rsidR="003F39EF" w:rsidRDefault="003F39EF" w:rsidP="003F39EF">
      <w:r>
        <w:t>[Name and designation of Supervisor]</w:t>
      </w:r>
    </w:p>
    <w:p w:rsidR="00612561" w:rsidRPr="00107A8D" w:rsidRDefault="00111E3A" w:rsidP="00FA158C">
      <w:pPr>
        <w:pStyle w:val="Title"/>
      </w:pPr>
      <w:r w:rsidRPr="00107A8D">
        <w:lastRenderedPageBreak/>
        <w:t>Abstract</w:t>
      </w:r>
    </w:p>
    <w:p w:rsidR="00571725" w:rsidRPr="00571725" w:rsidRDefault="00571725" w:rsidP="00571725">
      <w:pPr>
        <w:pStyle w:val="thesis-bodytext"/>
      </w:pPr>
      <w:r w:rsidRPr="00571725">
        <w:rPr>
          <w:color w:val="FF0000"/>
        </w:rPr>
        <w:t>&lt;</w:t>
      </w:r>
      <w:r>
        <w:rPr>
          <w:color w:val="FF0000"/>
        </w:rPr>
        <w:t>Delete all these</w:t>
      </w:r>
      <w:r w:rsidRPr="00571725">
        <w:rPr>
          <w:color w:val="FF0000"/>
        </w:rPr>
        <w:t xml:space="preserve"> content. Your abstract should go here.&gt;</w:t>
      </w:r>
      <w:r w:rsidR="00F42729" w:rsidRPr="00447947">
        <w:t xml:space="preserve">All the </w:t>
      </w:r>
      <w:r w:rsidR="00B73DDC" w:rsidRPr="00447947">
        <w:t>page</w:t>
      </w:r>
      <w:r w:rsidR="00F42729" w:rsidRPr="00447947">
        <w:t>s</w:t>
      </w:r>
      <w:r w:rsidR="00B73DDC" w:rsidRPr="00447947">
        <w:t xml:space="preserve"> ha</w:t>
      </w:r>
      <w:r w:rsidR="00F42729" w:rsidRPr="00447947">
        <w:t>ve</w:t>
      </w:r>
      <w:r w:rsidR="00B73DDC" w:rsidRPr="00447947">
        <w:t xml:space="preserve"> been formatted in the accepted font and margin alignment.</w:t>
      </w:r>
      <w:r w:rsidR="00830206" w:rsidRPr="00447947">
        <w:t xml:space="preserve"> This </w:t>
      </w:r>
      <w:r>
        <w:t xml:space="preserve">is a simple masters/undergraduateproject(to be completed in United International University) </w:t>
      </w:r>
      <w:r w:rsidR="00830206" w:rsidRPr="00447947">
        <w:t xml:space="preserve">template </w:t>
      </w:r>
      <w:r w:rsidR="00EF5109" w:rsidRPr="00447947">
        <w:t xml:space="preserve">that </w:t>
      </w:r>
      <w:r w:rsidR="00830206" w:rsidRPr="00447947">
        <w:t>can be used for directly typing in your content.</w:t>
      </w:r>
      <w:r w:rsidR="00925425" w:rsidRPr="00447947">
        <w:t xml:space="preserve">However, if you paste your text into the document, do so with caution as pasting could produce varying results. </w:t>
      </w:r>
      <w:r w:rsidRPr="00571725">
        <w:rPr>
          <w:b/>
        </w:rPr>
        <w:t>When copy-pasting from another document, go to Paste -&gt; Paste Special -&gt; Unformatted Text</w:t>
      </w:r>
      <w:r>
        <w:t xml:space="preserve">. This will not change the setting of this template. </w:t>
      </w:r>
      <w:r w:rsidR="00925425" w:rsidRPr="00447947">
        <w:t>When directly typing into the title page and signature page, the appropriate information</w:t>
      </w:r>
      <w:r w:rsidR="00925425">
        <w:t xml:space="preserve"> should be</w:t>
      </w:r>
      <w:r w:rsidR="00925425" w:rsidRPr="00447947">
        <w:t xml:space="preserve"> filled in the required fonts</w:t>
      </w:r>
      <w:r w:rsidR="00925425">
        <w:t xml:space="preserve">. </w:t>
      </w:r>
      <w:r>
        <w:t>Finally, this template has been prepared by Salekul Islam (CSE Department, UIU). Should you need further assistance, please contact Salekul at salekul@cse.uiu.ac.bd.</w:t>
      </w:r>
    </w:p>
    <w:p w:rsidR="00355A1C" w:rsidRDefault="00355A1C">
      <w:pPr>
        <w:rPr>
          <w:rFonts w:ascii="Arial" w:hAnsi="Arial" w:cs="Arial"/>
          <w:b/>
          <w:bCs/>
          <w:kern w:val="32"/>
          <w:sz w:val="32"/>
          <w:szCs w:val="32"/>
        </w:rPr>
      </w:pPr>
    </w:p>
    <w:p w:rsidR="002F6B26" w:rsidRPr="00107A8D" w:rsidRDefault="00111E3A" w:rsidP="00FA158C">
      <w:pPr>
        <w:pStyle w:val="Title"/>
      </w:pPr>
      <w:r w:rsidRPr="00107A8D">
        <w:lastRenderedPageBreak/>
        <w:t>Acknowledgement</w:t>
      </w:r>
    </w:p>
    <w:p w:rsidR="00571725" w:rsidRDefault="00571725" w:rsidP="00BA09B6">
      <w:pPr>
        <w:pStyle w:val="thesis-bodytext"/>
      </w:pPr>
      <w:r w:rsidRPr="00571725">
        <w:rPr>
          <w:color w:val="FF0000"/>
        </w:rPr>
        <w:t>&lt;</w:t>
      </w:r>
      <w:r>
        <w:rPr>
          <w:color w:val="FF0000"/>
        </w:rPr>
        <w:t>Delete all these</w:t>
      </w:r>
      <w:r w:rsidRPr="00571725">
        <w:rPr>
          <w:color w:val="FF0000"/>
        </w:rPr>
        <w:t xml:space="preserve"> content. </w:t>
      </w:r>
      <w:r>
        <w:rPr>
          <w:color w:val="FF0000"/>
        </w:rPr>
        <w:t>Your acknowledgement</w:t>
      </w:r>
      <w:r w:rsidRPr="00571725">
        <w:rPr>
          <w:color w:val="FF0000"/>
        </w:rPr>
        <w:t xml:space="preserve"> should go here.&gt;</w:t>
      </w:r>
      <w:r w:rsidR="00D33E8E" w:rsidRPr="0003772F">
        <w:t>I</w:t>
      </w:r>
      <w:r w:rsidR="003C5EB0" w:rsidRPr="0003772F">
        <w:t>ts customary and</w:t>
      </w:r>
      <w:r w:rsidR="003A58B4" w:rsidRPr="0003772F">
        <w:t xml:space="preserve"> good manners to say thank you however,</w:t>
      </w:r>
      <w:r w:rsidR="003C5EB0" w:rsidRPr="0003772F">
        <w:t xml:space="preserve"> where do you draw the line? I</w:t>
      </w:r>
      <w:r w:rsidR="003A58B4" w:rsidRPr="0003772F">
        <w:t>n some of the theses</w:t>
      </w:r>
      <w:r w:rsidR="00D33E8E" w:rsidRPr="0003772F">
        <w:t xml:space="preserve"> that I’</w:t>
      </w:r>
      <w:r w:rsidR="003A58B4" w:rsidRPr="0003772F">
        <w:t>ve read</w:t>
      </w:r>
      <w:r w:rsidR="00D33E8E" w:rsidRPr="0003772F">
        <w:t>,</w:t>
      </w:r>
      <w:r w:rsidR="00244655" w:rsidRPr="0003772F">
        <w:t xml:space="preserve"> and I write</w:t>
      </w:r>
      <w:r w:rsidR="003A58B4" w:rsidRPr="0003772F">
        <w:t xml:space="preserve"> this after having read thousands</w:t>
      </w:r>
      <w:r w:rsidR="00244655" w:rsidRPr="0003772F">
        <w:t>,</w:t>
      </w:r>
      <w:r w:rsidR="003A58B4" w:rsidRPr="0003772F">
        <w:t xml:space="preserve"> literally, </w:t>
      </w:r>
      <w:r w:rsidR="00D33E8E" w:rsidRPr="0003772F">
        <w:t xml:space="preserve">the following </w:t>
      </w:r>
      <w:r w:rsidR="00A42867" w:rsidRPr="0003772F">
        <w:t xml:space="preserve">and more </w:t>
      </w:r>
      <w:r w:rsidR="003C5EB0" w:rsidRPr="0003772F">
        <w:t>have been a</w:t>
      </w:r>
      <w:r w:rsidR="00D33E8E" w:rsidRPr="0003772F">
        <w:t xml:space="preserve">cknowledged: </w:t>
      </w:r>
      <w:r>
        <w:t>Allah/</w:t>
      </w:r>
      <w:r w:rsidR="00D33E8E" w:rsidRPr="0003772F">
        <w:t>God,</w:t>
      </w:r>
      <w:r w:rsidR="003A58B4" w:rsidRPr="0003772F">
        <w:t xml:space="preserve"> one’s advisor,</w:t>
      </w:r>
      <w:r w:rsidR="00D33E8E" w:rsidRPr="0003772F">
        <w:t xml:space="preserve"> one’s better half, parents, children, friends, classmates, lab-mates, lab technicians, lab assistants</w:t>
      </w:r>
      <w:r w:rsidR="00A42867" w:rsidRPr="0003772F">
        <w:t>, pets</w:t>
      </w:r>
      <w:r w:rsidR="00D33E8E" w:rsidRPr="0003772F">
        <w:t>,</w:t>
      </w:r>
      <w:r w:rsidR="00A42867" w:rsidRPr="0003772F">
        <w:t xml:space="preserve"> fav. Prof,</w:t>
      </w:r>
      <w:r w:rsidR="00D33E8E" w:rsidRPr="0003772F">
        <w:t xml:space="preserve"> neighbors, physicians, exercise trainer(s)</w:t>
      </w:r>
      <w:r w:rsidR="008A5EA8" w:rsidRPr="0003772F">
        <w:t>, wiki, the</w:t>
      </w:r>
      <w:r w:rsidR="00D33E8E" w:rsidRPr="0003772F">
        <w:t xml:space="preserve"> maintenance guy, landlord, </w:t>
      </w:r>
      <w:r w:rsidR="00244655" w:rsidRPr="0003772F">
        <w:t xml:space="preserve">the school </w:t>
      </w:r>
      <w:r>
        <w:t>cricket</w:t>
      </w:r>
      <w:r w:rsidR="00244655" w:rsidRPr="0003772F">
        <w:t xml:space="preserve"> team, </w:t>
      </w:r>
      <w:r w:rsidR="00D33E8E" w:rsidRPr="0003772F">
        <w:t>secretary, department head, driver,</w:t>
      </w:r>
      <w:r w:rsidR="003C5EB0" w:rsidRPr="0003772F">
        <w:t xml:space="preserve"> dentist,</w:t>
      </w:r>
      <w:r w:rsidR="00D33E8E" w:rsidRPr="0003772F">
        <w:t xml:space="preserve"> chauffer, </w:t>
      </w:r>
      <w:r w:rsidR="00A42867" w:rsidRPr="0003772F">
        <w:t>the pol</w:t>
      </w:r>
      <w:r>
        <w:t>ice, fav. political leader</w:t>
      </w:r>
      <w:r w:rsidR="00A42867" w:rsidRPr="0003772F">
        <w:t xml:space="preserve">, </w:t>
      </w:r>
      <w:r w:rsidR="003A58B4" w:rsidRPr="0003772F">
        <w:t xml:space="preserve">one’s </w:t>
      </w:r>
      <w:r w:rsidR="00D33E8E" w:rsidRPr="0003772F">
        <w:t>chef,</w:t>
      </w:r>
      <w:r w:rsidR="003C5EB0" w:rsidRPr="0003772F">
        <w:t xml:space="preserve"> Led Zeppelin</w:t>
      </w:r>
      <w:r w:rsidR="00D33E8E" w:rsidRPr="0003772F">
        <w:t>,</w:t>
      </w:r>
      <w:r w:rsidR="00A42867" w:rsidRPr="0003772F">
        <w:t xml:space="preserve"> the pastor,</w:t>
      </w:r>
      <w:r w:rsidR="003A58B4" w:rsidRPr="0003772F">
        <w:t>one’s</w:t>
      </w:r>
      <w:r w:rsidR="00D33E8E" w:rsidRPr="0003772F">
        <w:t xml:space="preserve"> biggest crash,</w:t>
      </w:r>
      <w:r w:rsidR="00A42867" w:rsidRPr="0003772F">
        <w:t xml:space="preserve"> t</w:t>
      </w:r>
      <w:r>
        <w:t>he cable man, hair stylist</w:t>
      </w:r>
      <w:r w:rsidR="00A42867" w:rsidRPr="0003772F">
        <w:t>,</w:t>
      </w:r>
      <w:r>
        <w:t>the janitor,</w:t>
      </w:r>
      <w:r w:rsidR="00244655" w:rsidRPr="0003772F">
        <w:t xml:space="preserve">one’s </w:t>
      </w:r>
      <w:r w:rsidR="003C5EB0" w:rsidRPr="0003772F">
        <w:t>mentor</w:t>
      </w:r>
      <w:r>
        <w:t>.</w:t>
      </w:r>
    </w:p>
    <w:p w:rsidR="003319E8" w:rsidRPr="009C7879" w:rsidRDefault="00A42867" w:rsidP="00BA09B6">
      <w:pPr>
        <w:pStyle w:val="thesis-bodytext"/>
        <w:rPr>
          <w:b/>
        </w:rPr>
      </w:pPr>
      <w:r w:rsidRPr="009C7879">
        <w:rPr>
          <w:b/>
        </w:rPr>
        <w:t xml:space="preserve">Keep in mind that one </w:t>
      </w:r>
      <w:r w:rsidR="003A58B4" w:rsidRPr="009C7879">
        <w:rPr>
          <w:b/>
        </w:rPr>
        <w:t>has to</w:t>
      </w:r>
      <w:r w:rsidRPr="009C7879">
        <w:rPr>
          <w:b/>
        </w:rPr>
        <w:t xml:space="preserve"> use one’s own words</w:t>
      </w:r>
      <w:r w:rsidR="003C5EB0" w:rsidRPr="009C7879">
        <w:rPr>
          <w:b/>
        </w:rPr>
        <w:t xml:space="preserve"> when writing an acknowledgement</w:t>
      </w:r>
      <w:r w:rsidRPr="009C7879">
        <w:rPr>
          <w:b/>
        </w:rPr>
        <w:t>.</w:t>
      </w:r>
      <w:r w:rsidR="0032024F" w:rsidRPr="009C7879">
        <w:rPr>
          <w:b/>
        </w:rPr>
        <w:t xml:space="preserve"> Plagiarism is unauthorized.</w:t>
      </w:r>
      <w:r w:rsidR="009C7879" w:rsidRPr="009C7879">
        <w:rPr>
          <w:b/>
        </w:rPr>
        <w:t xml:space="preserve"> Do not copy it from any other’s acknowledgement!</w:t>
      </w:r>
    </w:p>
    <w:p w:rsidR="00CD51C8" w:rsidRDefault="00CD51C8">
      <w:pPr>
        <w:rPr>
          <w:b/>
          <w:sz w:val="32"/>
        </w:rPr>
      </w:pPr>
      <w:r>
        <w:br w:type="page"/>
      </w:r>
    </w:p>
    <w:p w:rsidR="003D6591" w:rsidRPr="00107A8D" w:rsidRDefault="00111E3A" w:rsidP="00FA158C">
      <w:pPr>
        <w:pStyle w:val="Title"/>
      </w:pPr>
      <w:r w:rsidRPr="00107A8D">
        <w:lastRenderedPageBreak/>
        <w:t>Table of Contents</w:t>
      </w:r>
    </w:p>
    <w:p w:rsidR="00BA09B6" w:rsidRPr="009C7879" w:rsidRDefault="00940604" w:rsidP="00BA09B6">
      <w:r>
        <w:rPr>
          <w:color w:val="FF0000"/>
        </w:rPr>
        <w:t>&lt;Delete this part&gt;</w:t>
      </w:r>
      <w:r w:rsidR="003319E8" w:rsidRPr="009C7879">
        <w:t xml:space="preserve">The table of contents is most easily created automatically (!!) with REFERENCE tools within WORD. Click on the following sequence: insert, reference, index and tables, table of contents, okay.  </w:t>
      </w:r>
      <w:r w:rsidR="00866D9F" w:rsidRPr="009C7879">
        <w:t xml:space="preserve">The chapter titles and section headers </w:t>
      </w:r>
      <w:r w:rsidR="00415A12" w:rsidRPr="009C7879">
        <w:t>should have been</w:t>
      </w:r>
      <w:r w:rsidR="00866D9F" w:rsidRPr="009C7879">
        <w:t xml:space="preserve"> set to create a table of contents.  It is important that the styles laid out in this template are used to maximize the benefits of the template and MS WORD options.  </w:t>
      </w:r>
      <w:r w:rsidR="003319E8" w:rsidRPr="009C7879">
        <w:t>T</w:t>
      </w:r>
      <w:r w:rsidR="00866D9F" w:rsidRPr="009C7879">
        <w:t xml:space="preserve">he table of contents </w:t>
      </w:r>
      <w:r w:rsidR="003319E8" w:rsidRPr="009C7879">
        <w:t xml:space="preserve">can be updated as you revise your  </w:t>
      </w:r>
      <w:r w:rsidR="00BA09B6" w:rsidRPr="009C7879">
        <w:t>by using right mouse button and clicking on “update field.”  With this approach, there is no need to copy and paste or retype your chapter and section titles.</w:t>
      </w:r>
    </w:p>
    <w:p w:rsidR="007D3322" w:rsidRPr="0003772F" w:rsidRDefault="007D3322" w:rsidP="00BA09B6"/>
    <w:p w:rsidR="00623C61" w:rsidRDefault="009926EE">
      <w:pPr>
        <w:pStyle w:val="TOC2"/>
        <w:rPr>
          <w:rFonts w:asciiTheme="minorHAnsi" w:eastAsiaTheme="minorEastAsia" w:hAnsiTheme="minorHAnsi" w:cstheme="minorBidi"/>
          <w:noProof/>
          <w:sz w:val="22"/>
          <w:szCs w:val="28"/>
          <w:lang w:bidi="bn-IN"/>
        </w:rPr>
      </w:pPr>
      <w:r>
        <w:fldChar w:fldCharType="begin"/>
      </w:r>
      <w:r w:rsidR="00DE7003">
        <w:instrText xml:space="preserve"> TOC \o "1-3" \h \z \u </w:instrText>
      </w:r>
      <w:r>
        <w:fldChar w:fldCharType="separate"/>
      </w:r>
      <w:hyperlink w:anchor="_Toc497255480" w:history="1">
        <w:r w:rsidR="00623C61" w:rsidRPr="00A75BAE">
          <w:rPr>
            <w:rStyle w:val="Hyperlink"/>
            <w:noProof/>
          </w:rPr>
          <w:t>LIST OF TABLES</w:t>
        </w:r>
        <w:r w:rsidR="00623C61">
          <w:rPr>
            <w:noProof/>
            <w:webHidden/>
          </w:rPr>
          <w:tab/>
        </w:r>
        <w:r>
          <w:rPr>
            <w:noProof/>
            <w:webHidden/>
          </w:rPr>
          <w:fldChar w:fldCharType="begin"/>
        </w:r>
        <w:r w:rsidR="00623C61">
          <w:rPr>
            <w:noProof/>
            <w:webHidden/>
          </w:rPr>
          <w:instrText xml:space="preserve"> PAGEREF _Toc497255480 \h </w:instrText>
        </w:r>
        <w:r>
          <w:rPr>
            <w:noProof/>
            <w:webHidden/>
          </w:rPr>
        </w:r>
        <w:r>
          <w:rPr>
            <w:noProof/>
            <w:webHidden/>
          </w:rPr>
          <w:fldChar w:fldCharType="separate"/>
        </w:r>
        <w:r w:rsidR="00623C61">
          <w:rPr>
            <w:noProof/>
            <w:webHidden/>
          </w:rPr>
          <w:t>vi</w:t>
        </w:r>
        <w:r>
          <w:rPr>
            <w:noProof/>
            <w:webHidden/>
          </w:rPr>
          <w:fldChar w:fldCharType="end"/>
        </w:r>
      </w:hyperlink>
    </w:p>
    <w:p w:rsidR="00623C61" w:rsidRDefault="009926EE">
      <w:pPr>
        <w:pStyle w:val="TOC2"/>
        <w:rPr>
          <w:rFonts w:asciiTheme="minorHAnsi" w:eastAsiaTheme="minorEastAsia" w:hAnsiTheme="minorHAnsi" w:cstheme="minorBidi"/>
          <w:noProof/>
          <w:sz w:val="22"/>
          <w:szCs w:val="28"/>
          <w:lang w:bidi="bn-IN"/>
        </w:rPr>
      </w:pPr>
      <w:hyperlink w:anchor="_Toc497255481" w:history="1">
        <w:r w:rsidR="00623C61" w:rsidRPr="00A75BAE">
          <w:rPr>
            <w:rStyle w:val="Hyperlink"/>
            <w:noProof/>
          </w:rPr>
          <w:t>LIST OF FIGURES</w:t>
        </w:r>
        <w:r w:rsidR="00623C61">
          <w:rPr>
            <w:noProof/>
            <w:webHidden/>
          </w:rPr>
          <w:tab/>
        </w:r>
        <w:r>
          <w:rPr>
            <w:noProof/>
            <w:webHidden/>
          </w:rPr>
          <w:fldChar w:fldCharType="begin"/>
        </w:r>
        <w:r w:rsidR="00623C61">
          <w:rPr>
            <w:noProof/>
            <w:webHidden/>
          </w:rPr>
          <w:instrText xml:space="preserve"> PAGEREF _Toc497255481 \h </w:instrText>
        </w:r>
        <w:r>
          <w:rPr>
            <w:noProof/>
            <w:webHidden/>
          </w:rPr>
        </w:r>
        <w:r>
          <w:rPr>
            <w:noProof/>
            <w:webHidden/>
          </w:rPr>
          <w:fldChar w:fldCharType="separate"/>
        </w:r>
        <w:r w:rsidR="00623C61">
          <w:rPr>
            <w:noProof/>
            <w:webHidden/>
          </w:rPr>
          <w:t>vii</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82" w:history="1">
        <w:r w:rsidR="00623C61" w:rsidRPr="00A75BAE">
          <w:rPr>
            <w:rStyle w:val="Hyperlink"/>
            <w:noProof/>
          </w:rPr>
          <w:t>Introduction</w:t>
        </w:r>
        <w:r w:rsidR="00623C61">
          <w:rPr>
            <w:noProof/>
            <w:webHidden/>
          </w:rPr>
          <w:tab/>
        </w:r>
        <w:r>
          <w:rPr>
            <w:noProof/>
            <w:webHidden/>
          </w:rPr>
          <w:fldChar w:fldCharType="begin"/>
        </w:r>
        <w:r w:rsidR="00623C61">
          <w:rPr>
            <w:noProof/>
            <w:webHidden/>
          </w:rPr>
          <w:instrText xml:space="preserve"> PAGEREF _Toc497255482 \h </w:instrText>
        </w:r>
        <w:r>
          <w:rPr>
            <w:noProof/>
            <w:webHidden/>
          </w:rPr>
        </w:r>
        <w:r>
          <w:rPr>
            <w:noProof/>
            <w:webHidden/>
          </w:rPr>
          <w:fldChar w:fldCharType="separate"/>
        </w:r>
        <w:r w:rsidR="00623C61">
          <w:rPr>
            <w:noProof/>
            <w:webHidden/>
          </w:rPr>
          <w:t>1</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83" w:history="1">
        <w:r w:rsidR="00623C61" w:rsidRPr="00A75BAE">
          <w:rPr>
            <w:rStyle w:val="Hyperlink"/>
            <w:noProof/>
          </w:rPr>
          <w:t>Background and Literature Review</w:t>
        </w:r>
        <w:r w:rsidR="00623C61">
          <w:rPr>
            <w:noProof/>
            <w:webHidden/>
          </w:rPr>
          <w:tab/>
        </w:r>
        <w:r>
          <w:rPr>
            <w:noProof/>
            <w:webHidden/>
          </w:rPr>
          <w:fldChar w:fldCharType="begin"/>
        </w:r>
        <w:r w:rsidR="00623C61">
          <w:rPr>
            <w:noProof/>
            <w:webHidden/>
          </w:rPr>
          <w:instrText xml:space="preserve"> PAGEREF _Toc497255483 \h </w:instrText>
        </w:r>
        <w:r>
          <w:rPr>
            <w:noProof/>
            <w:webHidden/>
          </w:rPr>
        </w:r>
        <w:r>
          <w:rPr>
            <w:noProof/>
            <w:webHidden/>
          </w:rPr>
          <w:fldChar w:fldCharType="separate"/>
        </w:r>
        <w:r w:rsidR="00623C61">
          <w:rPr>
            <w:noProof/>
            <w:webHidden/>
          </w:rPr>
          <w:t>2</w:t>
        </w:r>
        <w:r>
          <w:rPr>
            <w:noProof/>
            <w:webHidden/>
          </w:rPr>
          <w:fldChar w:fldCharType="end"/>
        </w:r>
      </w:hyperlink>
    </w:p>
    <w:p w:rsidR="00623C61" w:rsidRDefault="009926EE">
      <w:pPr>
        <w:pStyle w:val="TOC2"/>
        <w:rPr>
          <w:rFonts w:asciiTheme="minorHAnsi" w:eastAsiaTheme="minorEastAsia" w:hAnsiTheme="minorHAnsi" w:cstheme="minorBidi"/>
          <w:noProof/>
          <w:sz w:val="22"/>
          <w:szCs w:val="28"/>
          <w:lang w:bidi="bn-IN"/>
        </w:rPr>
      </w:pPr>
      <w:hyperlink w:anchor="_Toc497255484" w:history="1">
        <w:r w:rsidR="00623C61" w:rsidRPr="00A75BAE">
          <w:rPr>
            <w:rStyle w:val="Hyperlink"/>
            <w:noProof/>
          </w:rPr>
          <w:t>2.1 Sub header (Heading 2)</w:t>
        </w:r>
        <w:r w:rsidR="00623C61">
          <w:rPr>
            <w:noProof/>
            <w:webHidden/>
          </w:rPr>
          <w:tab/>
        </w:r>
        <w:r>
          <w:rPr>
            <w:noProof/>
            <w:webHidden/>
          </w:rPr>
          <w:fldChar w:fldCharType="begin"/>
        </w:r>
        <w:r w:rsidR="00623C61">
          <w:rPr>
            <w:noProof/>
            <w:webHidden/>
          </w:rPr>
          <w:instrText xml:space="preserve"> PAGEREF _Toc497255484 \h </w:instrText>
        </w:r>
        <w:r>
          <w:rPr>
            <w:noProof/>
            <w:webHidden/>
          </w:rPr>
        </w:r>
        <w:r>
          <w:rPr>
            <w:noProof/>
            <w:webHidden/>
          </w:rPr>
          <w:fldChar w:fldCharType="separate"/>
        </w:r>
        <w:r w:rsidR="00623C61">
          <w:rPr>
            <w:noProof/>
            <w:webHidden/>
          </w:rPr>
          <w:t>2</w:t>
        </w:r>
        <w:r>
          <w:rPr>
            <w:noProof/>
            <w:webHidden/>
          </w:rPr>
          <w:fldChar w:fldCharType="end"/>
        </w:r>
      </w:hyperlink>
    </w:p>
    <w:p w:rsidR="00623C61" w:rsidRDefault="009926EE">
      <w:pPr>
        <w:pStyle w:val="TOC3"/>
        <w:tabs>
          <w:tab w:val="right" w:leader="dot" w:pos="8643"/>
        </w:tabs>
        <w:rPr>
          <w:rFonts w:asciiTheme="minorHAnsi" w:eastAsiaTheme="minorEastAsia" w:hAnsiTheme="minorHAnsi" w:cstheme="minorBidi"/>
          <w:noProof/>
          <w:sz w:val="22"/>
          <w:szCs w:val="28"/>
          <w:lang w:bidi="bn-IN"/>
        </w:rPr>
      </w:pPr>
      <w:hyperlink w:anchor="_Toc497255485" w:history="1">
        <w:r w:rsidR="00623C61" w:rsidRPr="00A75BAE">
          <w:rPr>
            <w:rStyle w:val="Hyperlink"/>
            <w:noProof/>
          </w:rPr>
          <w:t>2.1.1 Sub-sub heading (Heading 3)</w:t>
        </w:r>
        <w:r w:rsidR="00623C61">
          <w:rPr>
            <w:noProof/>
            <w:webHidden/>
          </w:rPr>
          <w:tab/>
        </w:r>
        <w:r>
          <w:rPr>
            <w:noProof/>
            <w:webHidden/>
          </w:rPr>
          <w:fldChar w:fldCharType="begin"/>
        </w:r>
        <w:r w:rsidR="00623C61">
          <w:rPr>
            <w:noProof/>
            <w:webHidden/>
          </w:rPr>
          <w:instrText xml:space="preserve"> PAGEREF _Toc497255485 \h </w:instrText>
        </w:r>
        <w:r>
          <w:rPr>
            <w:noProof/>
            <w:webHidden/>
          </w:rPr>
        </w:r>
        <w:r>
          <w:rPr>
            <w:noProof/>
            <w:webHidden/>
          </w:rPr>
          <w:fldChar w:fldCharType="separate"/>
        </w:r>
        <w:r w:rsidR="00623C61">
          <w:rPr>
            <w:noProof/>
            <w:webHidden/>
          </w:rPr>
          <w:t>2</w:t>
        </w:r>
        <w:r>
          <w:rPr>
            <w:noProof/>
            <w:webHidden/>
          </w:rPr>
          <w:fldChar w:fldCharType="end"/>
        </w:r>
      </w:hyperlink>
    </w:p>
    <w:p w:rsidR="00623C61" w:rsidRDefault="009926EE">
      <w:pPr>
        <w:pStyle w:val="TOC3"/>
        <w:tabs>
          <w:tab w:val="right" w:leader="dot" w:pos="8643"/>
        </w:tabs>
        <w:rPr>
          <w:rFonts w:asciiTheme="minorHAnsi" w:eastAsiaTheme="minorEastAsia" w:hAnsiTheme="minorHAnsi" w:cstheme="minorBidi"/>
          <w:noProof/>
          <w:sz w:val="22"/>
          <w:szCs w:val="28"/>
          <w:lang w:bidi="bn-IN"/>
        </w:rPr>
      </w:pPr>
      <w:hyperlink w:anchor="_Toc497255486" w:history="1">
        <w:r w:rsidR="00623C61" w:rsidRPr="00A75BAE">
          <w:rPr>
            <w:rStyle w:val="Hyperlink"/>
            <w:noProof/>
          </w:rPr>
          <w:t>2.2 Equations</w:t>
        </w:r>
        <w:r w:rsidR="00623C61">
          <w:rPr>
            <w:noProof/>
            <w:webHidden/>
          </w:rPr>
          <w:tab/>
        </w:r>
        <w:r>
          <w:rPr>
            <w:noProof/>
            <w:webHidden/>
          </w:rPr>
          <w:fldChar w:fldCharType="begin"/>
        </w:r>
        <w:r w:rsidR="00623C61">
          <w:rPr>
            <w:noProof/>
            <w:webHidden/>
          </w:rPr>
          <w:instrText xml:space="preserve"> PAGEREF _Toc497255486 \h </w:instrText>
        </w:r>
        <w:r>
          <w:rPr>
            <w:noProof/>
            <w:webHidden/>
          </w:rPr>
        </w:r>
        <w:r>
          <w:rPr>
            <w:noProof/>
            <w:webHidden/>
          </w:rPr>
          <w:fldChar w:fldCharType="separate"/>
        </w:r>
        <w:r w:rsidR="00623C61">
          <w:rPr>
            <w:noProof/>
            <w:webHidden/>
          </w:rPr>
          <w:t>3</w:t>
        </w:r>
        <w:r>
          <w:rPr>
            <w:noProof/>
            <w:webHidden/>
          </w:rPr>
          <w:fldChar w:fldCharType="end"/>
        </w:r>
      </w:hyperlink>
    </w:p>
    <w:p w:rsidR="00623C61" w:rsidRDefault="009926EE">
      <w:pPr>
        <w:pStyle w:val="TOC3"/>
        <w:tabs>
          <w:tab w:val="right" w:leader="dot" w:pos="8643"/>
        </w:tabs>
        <w:rPr>
          <w:rFonts w:asciiTheme="minorHAnsi" w:eastAsiaTheme="minorEastAsia" w:hAnsiTheme="minorHAnsi" w:cstheme="minorBidi"/>
          <w:noProof/>
          <w:sz w:val="22"/>
          <w:szCs w:val="28"/>
          <w:lang w:bidi="bn-IN"/>
        </w:rPr>
      </w:pPr>
      <w:hyperlink w:anchor="_Toc497255487" w:history="1">
        <w:r w:rsidR="00623C61" w:rsidRPr="00A75BAE">
          <w:rPr>
            <w:rStyle w:val="Hyperlink"/>
            <w:noProof/>
          </w:rPr>
          <w:t>2.3 Tables</w:t>
        </w:r>
        <w:r w:rsidR="00623C61">
          <w:rPr>
            <w:noProof/>
            <w:webHidden/>
          </w:rPr>
          <w:tab/>
        </w:r>
        <w:r>
          <w:rPr>
            <w:noProof/>
            <w:webHidden/>
          </w:rPr>
          <w:fldChar w:fldCharType="begin"/>
        </w:r>
        <w:r w:rsidR="00623C61">
          <w:rPr>
            <w:noProof/>
            <w:webHidden/>
          </w:rPr>
          <w:instrText xml:space="preserve"> PAGEREF _Toc497255487 \h </w:instrText>
        </w:r>
        <w:r>
          <w:rPr>
            <w:noProof/>
            <w:webHidden/>
          </w:rPr>
        </w:r>
        <w:r>
          <w:rPr>
            <w:noProof/>
            <w:webHidden/>
          </w:rPr>
          <w:fldChar w:fldCharType="separate"/>
        </w:r>
        <w:r w:rsidR="00623C61">
          <w:rPr>
            <w:noProof/>
            <w:webHidden/>
          </w:rPr>
          <w:t>3</w:t>
        </w:r>
        <w:r>
          <w:rPr>
            <w:noProof/>
            <w:webHidden/>
          </w:rPr>
          <w:fldChar w:fldCharType="end"/>
        </w:r>
      </w:hyperlink>
    </w:p>
    <w:p w:rsidR="00623C61" w:rsidRDefault="009926EE">
      <w:pPr>
        <w:pStyle w:val="TOC3"/>
        <w:tabs>
          <w:tab w:val="right" w:leader="dot" w:pos="8643"/>
        </w:tabs>
        <w:rPr>
          <w:rFonts w:asciiTheme="minorHAnsi" w:eastAsiaTheme="minorEastAsia" w:hAnsiTheme="minorHAnsi" w:cstheme="minorBidi"/>
          <w:noProof/>
          <w:sz w:val="22"/>
          <w:szCs w:val="28"/>
          <w:lang w:bidi="bn-IN"/>
        </w:rPr>
      </w:pPr>
      <w:hyperlink w:anchor="_Toc497255488" w:history="1">
        <w:r w:rsidR="00623C61" w:rsidRPr="00A75BAE">
          <w:rPr>
            <w:rStyle w:val="Hyperlink"/>
            <w:noProof/>
          </w:rPr>
          <w:t>2.4 Figures</w:t>
        </w:r>
        <w:r w:rsidR="00623C61">
          <w:rPr>
            <w:noProof/>
            <w:webHidden/>
          </w:rPr>
          <w:tab/>
        </w:r>
        <w:r>
          <w:rPr>
            <w:noProof/>
            <w:webHidden/>
          </w:rPr>
          <w:fldChar w:fldCharType="begin"/>
        </w:r>
        <w:r w:rsidR="00623C61">
          <w:rPr>
            <w:noProof/>
            <w:webHidden/>
          </w:rPr>
          <w:instrText xml:space="preserve"> PAGEREF _Toc497255488 \h </w:instrText>
        </w:r>
        <w:r>
          <w:rPr>
            <w:noProof/>
            <w:webHidden/>
          </w:rPr>
        </w:r>
        <w:r>
          <w:rPr>
            <w:noProof/>
            <w:webHidden/>
          </w:rPr>
          <w:fldChar w:fldCharType="separate"/>
        </w:r>
        <w:r w:rsidR="00623C61">
          <w:rPr>
            <w:noProof/>
            <w:webHidden/>
          </w:rPr>
          <w:t>3</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89" w:history="1">
        <w:r w:rsidR="00623C61" w:rsidRPr="00A75BAE">
          <w:rPr>
            <w:rStyle w:val="Hyperlink"/>
            <w:noProof/>
          </w:rPr>
          <w:t>Methodology</w:t>
        </w:r>
        <w:r w:rsidR="00623C61">
          <w:rPr>
            <w:noProof/>
            <w:webHidden/>
          </w:rPr>
          <w:tab/>
        </w:r>
        <w:r>
          <w:rPr>
            <w:noProof/>
            <w:webHidden/>
          </w:rPr>
          <w:fldChar w:fldCharType="begin"/>
        </w:r>
        <w:r w:rsidR="00623C61">
          <w:rPr>
            <w:noProof/>
            <w:webHidden/>
          </w:rPr>
          <w:instrText xml:space="preserve"> PAGEREF _Toc497255489 \h </w:instrText>
        </w:r>
        <w:r>
          <w:rPr>
            <w:noProof/>
            <w:webHidden/>
          </w:rPr>
        </w:r>
        <w:r>
          <w:rPr>
            <w:noProof/>
            <w:webHidden/>
          </w:rPr>
          <w:fldChar w:fldCharType="separate"/>
        </w:r>
        <w:r w:rsidR="00623C61">
          <w:rPr>
            <w:noProof/>
            <w:webHidden/>
          </w:rPr>
          <w:t>6</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90" w:history="1">
        <w:r w:rsidR="00623C61" w:rsidRPr="00A75BAE">
          <w:rPr>
            <w:rStyle w:val="Hyperlink"/>
            <w:noProof/>
          </w:rPr>
          <w:t>Results</w:t>
        </w:r>
        <w:r w:rsidR="00623C61">
          <w:rPr>
            <w:noProof/>
            <w:webHidden/>
          </w:rPr>
          <w:tab/>
        </w:r>
        <w:r>
          <w:rPr>
            <w:noProof/>
            <w:webHidden/>
          </w:rPr>
          <w:fldChar w:fldCharType="begin"/>
        </w:r>
        <w:r w:rsidR="00623C61">
          <w:rPr>
            <w:noProof/>
            <w:webHidden/>
          </w:rPr>
          <w:instrText xml:space="preserve"> PAGEREF _Toc497255490 \h </w:instrText>
        </w:r>
        <w:r>
          <w:rPr>
            <w:noProof/>
            <w:webHidden/>
          </w:rPr>
        </w:r>
        <w:r>
          <w:rPr>
            <w:noProof/>
            <w:webHidden/>
          </w:rPr>
          <w:fldChar w:fldCharType="separate"/>
        </w:r>
        <w:r w:rsidR="00623C61">
          <w:rPr>
            <w:noProof/>
            <w:webHidden/>
          </w:rPr>
          <w:t>7</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91" w:history="1">
        <w:r w:rsidR="00623C61" w:rsidRPr="00A75BAE">
          <w:rPr>
            <w:rStyle w:val="Hyperlink"/>
            <w:noProof/>
          </w:rPr>
          <w:t>Conclusion</w:t>
        </w:r>
        <w:r w:rsidR="00623C61">
          <w:rPr>
            <w:noProof/>
            <w:webHidden/>
          </w:rPr>
          <w:tab/>
        </w:r>
        <w:r>
          <w:rPr>
            <w:noProof/>
            <w:webHidden/>
          </w:rPr>
          <w:fldChar w:fldCharType="begin"/>
        </w:r>
        <w:r w:rsidR="00623C61">
          <w:rPr>
            <w:noProof/>
            <w:webHidden/>
          </w:rPr>
          <w:instrText xml:space="preserve"> PAGEREF _Toc497255491 \h </w:instrText>
        </w:r>
        <w:r>
          <w:rPr>
            <w:noProof/>
            <w:webHidden/>
          </w:rPr>
        </w:r>
        <w:r>
          <w:rPr>
            <w:noProof/>
            <w:webHidden/>
          </w:rPr>
          <w:fldChar w:fldCharType="separate"/>
        </w:r>
        <w:r w:rsidR="00623C61">
          <w:rPr>
            <w:noProof/>
            <w:webHidden/>
          </w:rPr>
          <w:t>8</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92" w:history="1">
        <w:r w:rsidR="00623C61" w:rsidRPr="00A75BAE">
          <w:rPr>
            <w:rStyle w:val="Hyperlink"/>
            <w:noProof/>
          </w:rPr>
          <w:t>References</w:t>
        </w:r>
        <w:r w:rsidR="00623C61">
          <w:rPr>
            <w:noProof/>
            <w:webHidden/>
          </w:rPr>
          <w:tab/>
        </w:r>
        <w:r>
          <w:rPr>
            <w:noProof/>
            <w:webHidden/>
          </w:rPr>
          <w:fldChar w:fldCharType="begin"/>
        </w:r>
        <w:r w:rsidR="00623C61">
          <w:rPr>
            <w:noProof/>
            <w:webHidden/>
          </w:rPr>
          <w:instrText xml:space="preserve"> PAGEREF _Toc497255492 \h </w:instrText>
        </w:r>
        <w:r>
          <w:rPr>
            <w:noProof/>
            <w:webHidden/>
          </w:rPr>
        </w:r>
        <w:r>
          <w:rPr>
            <w:noProof/>
            <w:webHidden/>
          </w:rPr>
          <w:fldChar w:fldCharType="separate"/>
        </w:r>
        <w:r w:rsidR="00623C61">
          <w:rPr>
            <w:noProof/>
            <w:webHidden/>
          </w:rPr>
          <w:t>9</w:t>
        </w:r>
        <w:r>
          <w:rPr>
            <w:noProof/>
            <w:webHidden/>
          </w:rPr>
          <w:fldChar w:fldCharType="end"/>
        </w:r>
      </w:hyperlink>
    </w:p>
    <w:p w:rsidR="00623C61" w:rsidRDefault="009926EE">
      <w:pPr>
        <w:pStyle w:val="TOC1"/>
        <w:rPr>
          <w:rFonts w:asciiTheme="minorHAnsi" w:eastAsiaTheme="minorEastAsia" w:hAnsiTheme="minorHAnsi" w:cstheme="minorBidi"/>
          <w:noProof/>
          <w:sz w:val="22"/>
          <w:szCs w:val="28"/>
          <w:lang w:bidi="bn-IN"/>
        </w:rPr>
      </w:pPr>
      <w:hyperlink w:anchor="_Toc497255493" w:history="1">
        <w:r w:rsidR="00623C61" w:rsidRPr="00A75BAE">
          <w:rPr>
            <w:rStyle w:val="Hyperlink"/>
            <w:noProof/>
          </w:rPr>
          <w:t>Appendix A</w:t>
        </w:r>
        <w:r w:rsidR="00623C61">
          <w:rPr>
            <w:noProof/>
            <w:webHidden/>
          </w:rPr>
          <w:tab/>
        </w:r>
        <w:r>
          <w:rPr>
            <w:noProof/>
            <w:webHidden/>
          </w:rPr>
          <w:fldChar w:fldCharType="begin"/>
        </w:r>
        <w:r w:rsidR="00623C61">
          <w:rPr>
            <w:noProof/>
            <w:webHidden/>
          </w:rPr>
          <w:instrText xml:space="preserve"> PAGEREF _Toc497255493 \h </w:instrText>
        </w:r>
        <w:r>
          <w:rPr>
            <w:noProof/>
            <w:webHidden/>
          </w:rPr>
        </w:r>
        <w:r>
          <w:rPr>
            <w:noProof/>
            <w:webHidden/>
          </w:rPr>
          <w:fldChar w:fldCharType="separate"/>
        </w:r>
        <w:r w:rsidR="00623C61">
          <w:rPr>
            <w:noProof/>
            <w:webHidden/>
          </w:rPr>
          <w:t>10</w:t>
        </w:r>
        <w:r>
          <w:rPr>
            <w:noProof/>
            <w:webHidden/>
          </w:rPr>
          <w:fldChar w:fldCharType="end"/>
        </w:r>
      </w:hyperlink>
    </w:p>
    <w:p w:rsidR="00FA158C" w:rsidRDefault="009926EE" w:rsidP="00E500ED">
      <w:pPr>
        <w:pStyle w:val="TOC1"/>
        <w:numPr>
          <w:ilvl w:val="0"/>
          <w:numId w:val="0"/>
        </w:numPr>
        <w:ind w:left="360"/>
      </w:pPr>
      <w:r>
        <w:fldChar w:fldCharType="end"/>
      </w:r>
      <w:bookmarkStart w:id="1" w:name="_Toc360787099"/>
    </w:p>
    <w:p w:rsidR="00FA158C" w:rsidRDefault="00FA158C">
      <w:pPr>
        <w:rPr>
          <w:rFonts w:ascii="Book Antiqua" w:hAnsi="Book Antiqua" w:cs="Courier New"/>
          <w:b/>
          <w:sz w:val="32"/>
          <w:szCs w:val="32"/>
        </w:rPr>
      </w:pPr>
      <w:r>
        <w:br w:type="page"/>
      </w:r>
    </w:p>
    <w:p w:rsidR="00B853C4" w:rsidRPr="0003772F" w:rsidRDefault="00B853C4" w:rsidP="00FA158C">
      <w:pPr>
        <w:pStyle w:val="Heading2"/>
      </w:pPr>
      <w:bookmarkStart w:id="2" w:name="_Toc497255480"/>
      <w:r w:rsidRPr="0003772F">
        <w:lastRenderedPageBreak/>
        <w:t>LIST OF TABLES</w:t>
      </w:r>
      <w:bookmarkEnd w:id="1"/>
      <w:bookmarkEnd w:id="2"/>
    </w:p>
    <w:p w:rsidR="00B853C4" w:rsidRPr="009C7879" w:rsidRDefault="00940604" w:rsidP="00866D9F">
      <w:r>
        <w:rPr>
          <w:color w:val="FF0000"/>
        </w:rPr>
        <w:t>&lt;Delete this part&gt;</w:t>
      </w:r>
      <w:r w:rsidR="00415A12" w:rsidRPr="009C7879">
        <w:t>The list of tables is also</w:t>
      </w:r>
      <w:r w:rsidR="00866D9F" w:rsidRPr="009C7879">
        <w:t xml:space="preserve"> easily created automatically (!!) with REFERENCE tools within WORD. Click on the following sequence: </w:t>
      </w:r>
      <w:r w:rsidR="00E434C2" w:rsidRPr="009C7879">
        <w:t>“</w:t>
      </w:r>
      <w:r w:rsidR="00866D9F" w:rsidRPr="009C7879">
        <w:t xml:space="preserve">insert, reference, index and tables, table of </w:t>
      </w:r>
      <w:r w:rsidR="00BC7147" w:rsidRPr="009C7879">
        <w:t>figures</w:t>
      </w:r>
      <w:r w:rsidR="00866D9F" w:rsidRPr="009C7879">
        <w:t xml:space="preserve">, </w:t>
      </w:r>
      <w:r w:rsidR="00BC7147" w:rsidRPr="009C7879">
        <w:t xml:space="preserve">(find “caption label” box set as  – tables), </w:t>
      </w:r>
      <w:r w:rsidR="00866D9F" w:rsidRPr="009C7879">
        <w:t>okay.</w:t>
      </w:r>
      <w:r w:rsidR="00E434C2" w:rsidRPr="009C7879">
        <w:t>”</w:t>
      </w:r>
      <w:r w:rsidR="00866D9F" w:rsidRPr="009C7879">
        <w:t xml:space="preserve">  This can be updated as you revise your  by using right mouse button and clicking on “update field.”  With this approach, there is no need to copy and paste or retype your chapter and section titles.</w:t>
      </w:r>
      <w:r w:rsidR="00BC7147" w:rsidRPr="009C7879">
        <w:t xml:space="preserve"> You need to also use the table captions within the body of your  (see examples below)</w:t>
      </w:r>
      <w:r w:rsidR="0015578C" w:rsidRPr="009C7879">
        <w:t xml:space="preserve">.  </w:t>
      </w:r>
      <w:bookmarkStart w:id="3" w:name="OLE_LINK5"/>
      <w:bookmarkStart w:id="4" w:name="OLE_LINK6"/>
      <w:r w:rsidR="0015578C" w:rsidRPr="009C7879">
        <w:t>The insertion of table captions in this manner also helps because word automatically renumbers the tables within the text when you insert another table in the middle.  There is no need for you to renumber the tables manually</w:t>
      </w:r>
      <w:bookmarkEnd w:id="3"/>
      <w:bookmarkEnd w:id="4"/>
    </w:p>
    <w:p w:rsidR="00E434C2" w:rsidRPr="0003772F" w:rsidRDefault="00E434C2" w:rsidP="00866D9F"/>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r>
        <w:fldChar w:fldCharType="begin"/>
      </w:r>
      <w:r w:rsidR="00ED1AB6">
        <w:instrText xml:space="preserve"> TOC \h \z \c "Table" </w:instrText>
      </w:r>
      <w:r>
        <w:fldChar w:fldCharType="separate"/>
      </w:r>
      <w:hyperlink w:anchor="_Toc497255494" w:history="1">
        <w:r w:rsidR="00623C61" w:rsidRPr="003A7179">
          <w:rPr>
            <w:rStyle w:val="Hyperlink"/>
            <w:noProof/>
          </w:rPr>
          <w:t>Table 1: Steps of creating a new table</w:t>
        </w:r>
        <w:r w:rsidR="00623C61">
          <w:rPr>
            <w:noProof/>
            <w:webHidden/>
          </w:rPr>
          <w:tab/>
        </w:r>
        <w:r>
          <w:rPr>
            <w:noProof/>
            <w:webHidden/>
          </w:rPr>
          <w:fldChar w:fldCharType="begin"/>
        </w:r>
        <w:r w:rsidR="00623C61">
          <w:rPr>
            <w:noProof/>
            <w:webHidden/>
          </w:rPr>
          <w:instrText xml:space="preserve"> PAGEREF _Toc497255494 \h </w:instrText>
        </w:r>
        <w:r>
          <w:rPr>
            <w:noProof/>
            <w:webHidden/>
          </w:rPr>
        </w:r>
        <w:r>
          <w:rPr>
            <w:noProof/>
            <w:webHidden/>
          </w:rPr>
          <w:fldChar w:fldCharType="separate"/>
        </w:r>
        <w:r w:rsidR="00623C61">
          <w:rPr>
            <w:noProof/>
            <w:webHidden/>
          </w:rPr>
          <w:t>3</w:t>
        </w:r>
        <w:r>
          <w:rPr>
            <w:noProof/>
            <w:webHidden/>
          </w:rPr>
          <w:fldChar w:fldCharType="end"/>
        </w:r>
      </w:hyperlink>
    </w:p>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hyperlink w:anchor="_Toc497255495" w:history="1">
        <w:r w:rsidR="00623C61" w:rsidRPr="003A7179">
          <w:rPr>
            <w:rStyle w:val="Hyperlink"/>
            <w:noProof/>
          </w:rPr>
          <w:t>Table 2: Styles used in this template</w:t>
        </w:r>
        <w:r w:rsidR="00623C61">
          <w:rPr>
            <w:noProof/>
            <w:webHidden/>
          </w:rPr>
          <w:tab/>
        </w:r>
        <w:r>
          <w:rPr>
            <w:noProof/>
            <w:webHidden/>
          </w:rPr>
          <w:fldChar w:fldCharType="begin"/>
        </w:r>
        <w:r w:rsidR="00623C61">
          <w:rPr>
            <w:noProof/>
            <w:webHidden/>
          </w:rPr>
          <w:instrText xml:space="preserve"> PAGEREF _Toc497255495 \h </w:instrText>
        </w:r>
        <w:r>
          <w:rPr>
            <w:noProof/>
            <w:webHidden/>
          </w:rPr>
        </w:r>
        <w:r>
          <w:rPr>
            <w:noProof/>
            <w:webHidden/>
          </w:rPr>
          <w:fldChar w:fldCharType="separate"/>
        </w:r>
        <w:r w:rsidR="00623C61">
          <w:rPr>
            <w:noProof/>
            <w:webHidden/>
          </w:rPr>
          <w:t>6</w:t>
        </w:r>
        <w:r>
          <w:rPr>
            <w:noProof/>
            <w:webHidden/>
          </w:rPr>
          <w:fldChar w:fldCharType="end"/>
        </w:r>
      </w:hyperlink>
    </w:p>
    <w:p w:rsidR="007D3322" w:rsidRPr="0003772F" w:rsidRDefault="009926EE" w:rsidP="00623C61">
      <w:pPr>
        <w:pStyle w:val="thesis-bodytext"/>
        <w:spacing w:before="0" w:after="120"/>
      </w:pPr>
      <w:r>
        <w:fldChar w:fldCharType="end"/>
      </w:r>
    </w:p>
    <w:p w:rsidR="00CD51C8" w:rsidRDefault="00CD51C8">
      <w:pPr>
        <w:rPr>
          <w:b/>
          <w:sz w:val="32"/>
        </w:rPr>
      </w:pPr>
      <w:r>
        <w:br w:type="page"/>
      </w:r>
    </w:p>
    <w:p w:rsidR="00B853C4" w:rsidRPr="0003772F" w:rsidRDefault="00B853C4" w:rsidP="00610A7E">
      <w:pPr>
        <w:pStyle w:val="Heading2"/>
      </w:pPr>
      <w:bookmarkStart w:id="5" w:name="_Toc360787100"/>
      <w:bookmarkStart w:id="6" w:name="_Toc497255481"/>
      <w:r w:rsidRPr="0003772F">
        <w:lastRenderedPageBreak/>
        <w:t>LIST OF FIGURES</w:t>
      </w:r>
      <w:bookmarkEnd w:id="5"/>
      <w:bookmarkEnd w:id="6"/>
    </w:p>
    <w:p w:rsidR="009C7879" w:rsidRDefault="00940604" w:rsidP="009C7879">
      <w:r>
        <w:rPr>
          <w:color w:val="FF0000"/>
        </w:rPr>
        <w:t>&lt;Delete this part&gt;</w:t>
      </w:r>
      <w:r w:rsidR="00BC7147" w:rsidRPr="009C7879">
        <w:t>The List of Figures is most easily created automatically (!!) with REFERENCE tools within WORD. Click on the following sequence: insert, reference, index and tables, table of figures, (find “caption label” box set as  –</w:t>
      </w:r>
      <w:r w:rsidR="0072618F" w:rsidRPr="009C7879">
        <w:t>Figures</w:t>
      </w:r>
      <w:r w:rsidR="00BC7147" w:rsidRPr="009C7879">
        <w:t xml:space="preserve">), okay.  This can be updated as you revise your  by using right mouse button and clicking on “update field.”  With this approach, there is no need to copy and paste or retype your chapter and section titles. You need to also use the </w:t>
      </w:r>
      <w:r w:rsidR="0072618F" w:rsidRPr="009C7879">
        <w:t>figure</w:t>
      </w:r>
      <w:r w:rsidR="00BC7147" w:rsidRPr="009C7879">
        <w:t xml:space="preserve"> captions within the body of your  (see examples below)</w:t>
      </w:r>
      <w:r w:rsidR="0015578C" w:rsidRPr="009C7879">
        <w:t>. The insertion of figure captions in this manner also helps because word automatically renumbers the tables within the text when you insert another table in the middle.  There is no need for you to renumber the figures manually</w:t>
      </w:r>
    </w:p>
    <w:p w:rsidR="009C7879" w:rsidRDefault="009C7879" w:rsidP="009C7879"/>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r>
        <w:fldChar w:fldCharType="begin"/>
      </w:r>
      <w:r w:rsidR="006536BE">
        <w:instrText xml:space="preserve"> TOC \h \z \c "Figure" </w:instrText>
      </w:r>
      <w:r>
        <w:fldChar w:fldCharType="separate"/>
      </w:r>
      <w:hyperlink w:anchor="_Toc497255507" w:history="1">
        <w:r w:rsidR="00623C61" w:rsidRPr="00A87A25">
          <w:rPr>
            <w:rStyle w:val="Hyperlink"/>
            <w:noProof/>
          </w:rPr>
          <w:t>Figure 1: Example photo with high resolution.  Caption created with “insert, reference, caption, figure” and the style changed to “Caption.”</w:t>
        </w:r>
        <w:r w:rsidR="00623C61">
          <w:rPr>
            <w:noProof/>
            <w:webHidden/>
          </w:rPr>
          <w:tab/>
        </w:r>
        <w:r>
          <w:rPr>
            <w:noProof/>
            <w:webHidden/>
          </w:rPr>
          <w:fldChar w:fldCharType="begin"/>
        </w:r>
        <w:r w:rsidR="00623C61">
          <w:rPr>
            <w:noProof/>
            <w:webHidden/>
          </w:rPr>
          <w:instrText xml:space="preserve"> PAGEREF _Toc497255507 \h </w:instrText>
        </w:r>
        <w:r>
          <w:rPr>
            <w:noProof/>
            <w:webHidden/>
          </w:rPr>
        </w:r>
        <w:r>
          <w:rPr>
            <w:noProof/>
            <w:webHidden/>
          </w:rPr>
          <w:fldChar w:fldCharType="separate"/>
        </w:r>
        <w:r w:rsidR="00623C61">
          <w:rPr>
            <w:noProof/>
            <w:webHidden/>
          </w:rPr>
          <w:t>4</w:t>
        </w:r>
        <w:r>
          <w:rPr>
            <w:noProof/>
            <w:webHidden/>
          </w:rPr>
          <w:fldChar w:fldCharType="end"/>
        </w:r>
      </w:hyperlink>
    </w:p>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hyperlink w:anchor="_Toc497255508" w:history="1">
        <w:r w:rsidR="00623C61" w:rsidRPr="00A87A25">
          <w:rPr>
            <w:rStyle w:val="Hyperlink"/>
            <w:noProof/>
          </w:rPr>
          <w:t>Figure 2: Example of high resolution graphic inserted with “paste special, as enhanced metafile”</w:t>
        </w:r>
        <w:r w:rsidR="00623C61">
          <w:rPr>
            <w:noProof/>
            <w:webHidden/>
          </w:rPr>
          <w:tab/>
        </w:r>
        <w:r>
          <w:rPr>
            <w:noProof/>
            <w:webHidden/>
          </w:rPr>
          <w:fldChar w:fldCharType="begin"/>
        </w:r>
        <w:r w:rsidR="00623C61">
          <w:rPr>
            <w:noProof/>
            <w:webHidden/>
          </w:rPr>
          <w:instrText xml:space="preserve"> PAGEREF _Toc497255508 \h </w:instrText>
        </w:r>
        <w:r>
          <w:rPr>
            <w:noProof/>
            <w:webHidden/>
          </w:rPr>
        </w:r>
        <w:r>
          <w:rPr>
            <w:noProof/>
            <w:webHidden/>
          </w:rPr>
          <w:fldChar w:fldCharType="separate"/>
        </w:r>
        <w:r w:rsidR="00623C61">
          <w:rPr>
            <w:noProof/>
            <w:webHidden/>
          </w:rPr>
          <w:t>5</w:t>
        </w:r>
        <w:r>
          <w:rPr>
            <w:noProof/>
            <w:webHidden/>
          </w:rPr>
          <w:fldChar w:fldCharType="end"/>
        </w:r>
      </w:hyperlink>
    </w:p>
    <w:p w:rsidR="00265A36" w:rsidRDefault="009926EE" w:rsidP="00623C61">
      <w:pPr>
        <w:spacing w:after="120" w:line="360" w:lineRule="auto"/>
        <w:rPr>
          <w:b/>
        </w:rPr>
        <w:sectPr w:rsidR="00265A36" w:rsidSect="00E500ED">
          <w:footerReference w:type="default" r:id="rId11"/>
          <w:pgSz w:w="11907" w:h="16839" w:code="9"/>
          <w:pgMar w:top="1440" w:right="1440" w:bottom="1440" w:left="1814" w:header="720" w:footer="1066" w:gutter="0"/>
          <w:pgNumType w:fmt="lowerRoman" w:start="1"/>
          <w:cols w:space="720"/>
          <w:docGrid w:linePitch="360"/>
        </w:sectPr>
      </w:pPr>
      <w:r>
        <w:fldChar w:fldCharType="end"/>
      </w:r>
    </w:p>
    <w:p w:rsidR="00355A1C" w:rsidRPr="00107A8D" w:rsidRDefault="00CD51C8" w:rsidP="00265A36">
      <w:pPr>
        <w:pStyle w:val="Title"/>
      </w:pPr>
      <w:r w:rsidRPr="00107A8D">
        <w:lastRenderedPageBreak/>
        <w:t>Chapter</w:t>
      </w:r>
      <w:r w:rsidR="00355A1C" w:rsidRPr="00107A8D">
        <w:t xml:space="preserve">1 </w:t>
      </w:r>
    </w:p>
    <w:p w:rsidR="00CD51C8" w:rsidRDefault="00CD51C8" w:rsidP="00CD51C8"/>
    <w:p w:rsidR="00355A1C" w:rsidRPr="00CD51C8" w:rsidRDefault="00355A1C" w:rsidP="00CD51C8">
      <w:pPr>
        <w:pStyle w:val="Heading1"/>
      </w:pPr>
      <w:bookmarkStart w:id="7" w:name="_Toc360787101"/>
      <w:bookmarkStart w:id="8" w:name="_Toc497255482"/>
      <w:r w:rsidRPr="00CD51C8">
        <w:t>Introduction</w:t>
      </w:r>
      <w:bookmarkEnd w:id="7"/>
      <w:bookmarkEnd w:id="8"/>
    </w:p>
    <w:p w:rsidR="008977EE" w:rsidRDefault="004339C4" w:rsidP="000E4088">
      <w:pPr>
        <w:pStyle w:val="thesis-bodytext"/>
      </w:pPr>
      <w:r w:rsidRPr="0003772F">
        <w:t xml:space="preserve">The main goal of your introduction is to identify a problem that is worthy of investigation. It must also provide some idea of your research goals and approach to research.  Specific objectives can be introduced in the introduction chapter or they can be saved for later after you’ve provided additional background on the topic and state of the current research and its gaps.  </w:t>
      </w:r>
      <w:r w:rsidR="006F1636" w:rsidRPr="0003772F">
        <w:t xml:space="preserve">The Introductory chapter often concludes with a summary of the organization of the , including identification of the general content of specific chapters and appendices. </w:t>
      </w:r>
    </w:p>
    <w:p w:rsidR="008977EE" w:rsidRDefault="00625CF8" w:rsidP="000E4088">
      <w:pPr>
        <w:pStyle w:val="thesis-bodytext"/>
      </w:pPr>
      <w:r w:rsidRPr="0003772F">
        <w:t xml:space="preserve">Ideally, chapter one </w:t>
      </w:r>
      <w:r w:rsidR="008977EE" w:rsidRPr="0003772F">
        <w:t>defines the overall importance of the problem areas and provides an introduction into</w:t>
      </w:r>
      <w:r w:rsidRPr="0003772F">
        <w:t xml:space="preserve"> what you did, chapter two is why you did it</w:t>
      </w:r>
      <w:r w:rsidR="008977EE" w:rsidRPr="0003772F">
        <w:t xml:space="preserve"> in the context of what was previously known</w:t>
      </w:r>
      <w:r w:rsidRPr="0003772F">
        <w:t xml:space="preserve">, three is how you did it, four is what you </w:t>
      </w:r>
      <w:r w:rsidR="008977EE" w:rsidRPr="0003772F">
        <w:t>found</w:t>
      </w:r>
      <w:r w:rsidRPr="0003772F">
        <w:t xml:space="preserve"> and five is what it all means – putting the pieces together</w:t>
      </w:r>
      <w:r w:rsidR="00A06D9F" w:rsidRPr="0003772F">
        <w:t>, (what’s your contribution to the research field)</w:t>
      </w:r>
      <w:r w:rsidRPr="0003772F">
        <w:t xml:space="preserve">. </w:t>
      </w:r>
    </w:p>
    <w:p w:rsidR="004D1AD9" w:rsidRDefault="004D1AD9" w:rsidP="000E4088">
      <w:pPr>
        <w:pStyle w:val="thesis-bodytext"/>
      </w:pPr>
      <w:r>
        <w:t xml:space="preserve">It should be noted that the objectives of your research define the OUTCOME, i.e. what will be learned.  They are not a statement of the approach or tasks that are required to meet these objectives.  </w:t>
      </w:r>
    </w:p>
    <w:p w:rsidR="008977EE" w:rsidRPr="009B12B4" w:rsidRDefault="008977EE" w:rsidP="000E4088">
      <w:pPr>
        <w:pStyle w:val="thesis-bodytext"/>
        <w:rPr>
          <w:b/>
          <w:szCs w:val="24"/>
        </w:rPr>
      </w:pPr>
      <w:r w:rsidRPr="0003772F">
        <w:rPr>
          <w:szCs w:val="24"/>
        </w:rPr>
        <w:t xml:space="preserve">This template uses the MS WORD STYLES extensively to help keep your work in the proper format.  </w:t>
      </w:r>
      <w:r w:rsidRPr="009B12B4">
        <w:rPr>
          <w:b/>
          <w:szCs w:val="24"/>
        </w:rPr>
        <w:t>These paragraphs use the “</w:t>
      </w:r>
      <w:r w:rsidR="006F1636" w:rsidRPr="009B12B4">
        <w:rPr>
          <w:b/>
          <w:szCs w:val="24"/>
        </w:rPr>
        <w:t xml:space="preserve">-body text” style that is set for Times New Roman, 12 point font with </w:t>
      </w:r>
      <w:r w:rsidR="008D223B">
        <w:rPr>
          <w:b/>
          <w:szCs w:val="24"/>
        </w:rPr>
        <w:t>1.5</w:t>
      </w:r>
      <w:r w:rsidR="006F1636" w:rsidRPr="009B12B4">
        <w:rPr>
          <w:b/>
          <w:szCs w:val="24"/>
        </w:rPr>
        <w:t xml:space="preserve"> spaced lines and extra spacing between paragraphs (no need for hard carriage returns).  There are also styles for </w:t>
      </w:r>
      <w:r w:rsidR="005C3C2E" w:rsidRPr="009B12B4">
        <w:rPr>
          <w:b/>
          <w:szCs w:val="24"/>
        </w:rPr>
        <w:t xml:space="preserve">headers, </w:t>
      </w:r>
      <w:r w:rsidR="006F1636" w:rsidRPr="009B12B4">
        <w:rPr>
          <w:b/>
          <w:szCs w:val="24"/>
        </w:rPr>
        <w:t>equations, captions and bulleted lists that you can choose to use.  See examples throughout this template.</w:t>
      </w:r>
    </w:p>
    <w:p w:rsidR="00561462" w:rsidRPr="00473E8E" w:rsidRDefault="00592D19" w:rsidP="000E4088">
      <w:pPr>
        <w:pStyle w:val="thesis-bodytext"/>
        <w:rPr>
          <w:color w:val="FF0000"/>
          <w:szCs w:val="24"/>
        </w:rPr>
      </w:pPr>
      <w:r w:rsidRPr="00473E8E">
        <w:rPr>
          <w:color w:val="FF0000"/>
          <w:szCs w:val="24"/>
        </w:rPr>
        <w:t xml:space="preserve">Begin typing or pasting the rest of </w:t>
      </w:r>
      <w:r w:rsidR="00D06D44" w:rsidRPr="00473E8E">
        <w:rPr>
          <w:color w:val="FF0000"/>
          <w:szCs w:val="24"/>
        </w:rPr>
        <w:t>your</w:t>
      </w:r>
      <w:r w:rsidRPr="00473E8E">
        <w:rPr>
          <w:color w:val="FF0000"/>
          <w:szCs w:val="24"/>
        </w:rPr>
        <w:t xml:space="preserve"> chapter</w:t>
      </w:r>
      <w:r w:rsidR="00D06D44" w:rsidRPr="00473E8E">
        <w:rPr>
          <w:color w:val="FF0000"/>
          <w:szCs w:val="24"/>
        </w:rPr>
        <w:t xml:space="preserve"> 1</w:t>
      </w:r>
      <w:r w:rsidRPr="00473E8E">
        <w:rPr>
          <w:color w:val="FF0000"/>
          <w:szCs w:val="24"/>
        </w:rPr>
        <w:t xml:space="preserve"> text here.</w:t>
      </w:r>
      <w:r w:rsidR="0015578C" w:rsidRPr="00473E8E">
        <w:rPr>
          <w:color w:val="FF0000"/>
          <w:szCs w:val="24"/>
        </w:rPr>
        <w:t xml:space="preserve"> (and then deleting above text)</w:t>
      </w:r>
    </w:p>
    <w:p w:rsidR="00CD51C8" w:rsidRPr="00107A8D" w:rsidRDefault="00CD51C8" w:rsidP="00FA158C">
      <w:pPr>
        <w:pStyle w:val="Title"/>
      </w:pPr>
      <w:r w:rsidRPr="00107A8D">
        <w:lastRenderedPageBreak/>
        <w:t>Chapter 2</w:t>
      </w:r>
    </w:p>
    <w:p w:rsidR="007E6FA1" w:rsidRDefault="009A2FE4" w:rsidP="00CD51C8">
      <w:pPr>
        <w:pStyle w:val="Heading1"/>
      </w:pPr>
      <w:bookmarkStart w:id="9" w:name="_Toc360787102"/>
      <w:bookmarkStart w:id="10" w:name="_Toc497255483"/>
      <w:r>
        <w:t>Background and Literature Review</w:t>
      </w:r>
      <w:bookmarkEnd w:id="9"/>
      <w:bookmarkEnd w:id="10"/>
    </w:p>
    <w:p w:rsidR="00D11396" w:rsidRPr="0003772F" w:rsidRDefault="005C3C2E" w:rsidP="000E4088">
      <w:pPr>
        <w:pStyle w:val="thesis-bodytext"/>
      </w:pPr>
      <w:r w:rsidRPr="0003772F">
        <w:t>The background and literature review section needs to provide sufficient fundamental background information about the subject to support your objectives, hypo (or research qu</w:t>
      </w:r>
      <w:r w:rsidR="00D11396" w:rsidRPr="0003772F">
        <w:t>es</w:t>
      </w:r>
      <w:r w:rsidRPr="0003772F">
        <w:t>tions) and methods, and review the pertinent literature related to the specific problem/hypo you are addressing.</w:t>
      </w:r>
      <w:r w:rsidR="009B12B4">
        <w:t>S</w:t>
      </w:r>
      <w:r w:rsidR="0027585C" w:rsidRPr="0003772F">
        <w:t>ome of the questions that he listed that the literature review should be to answer include:</w:t>
      </w:r>
    </w:p>
    <w:p w:rsidR="00D11396" w:rsidRPr="0003772F" w:rsidRDefault="00E4698D" w:rsidP="00D11396">
      <w:pPr>
        <w:pStyle w:val="thesis-bullets"/>
      </w:pPr>
      <w:r w:rsidRPr="0003772F">
        <w:t xml:space="preserve">what are the </w:t>
      </w:r>
      <w:r w:rsidR="0015578C">
        <w:t xml:space="preserve">fundamental science, math, engineering </w:t>
      </w:r>
      <w:r w:rsidRPr="0003772F">
        <w:t xml:space="preserve">concepts </w:t>
      </w:r>
      <w:r w:rsidR="008D1003">
        <w:t>related to</w:t>
      </w:r>
      <w:r w:rsidR="004A08F6" w:rsidRPr="0003772F">
        <w:t xml:space="preserve"> your research (scope),</w:t>
      </w:r>
    </w:p>
    <w:p w:rsidR="00D11396" w:rsidRPr="0003772F" w:rsidRDefault="0027585C" w:rsidP="00D11396">
      <w:pPr>
        <w:pStyle w:val="thesis-bullets"/>
      </w:pPr>
      <w:r w:rsidRPr="0003772F">
        <w:t xml:space="preserve">what part of your research work has ever been investigated before and what has not, </w:t>
      </w:r>
      <w:r w:rsidR="008D1003">
        <w:t>(some of this may have been included in the introduction)</w:t>
      </w:r>
    </w:p>
    <w:p w:rsidR="00D11396" w:rsidRPr="0003772F" w:rsidRDefault="004A08F6" w:rsidP="00D11396">
      <w:pPr>
        <w:pStyle w:val="thesis-bullets"/>
      </w:pPr>
      <w:r w:rsidRPr="0003772F">
        <w:t xml:space="preserve">how does your research work relate to that done by others, </w:t>
      </w:r>
    </w:p>
    <w:p w:rsidR="00D11396" w:rsidRPr="0003772F" w:rsidRDefault="004A08F6" w:rsidP="00D11396">
      <w:pPr>
        <w:pStyle w:val="thesis-bullets"/>
      </w:pPr>
      <w:r w:rsidRPr="0003772F">
        <w:t xml:space="preserve">how have others defined/measured/identified the key concepts of your research, </w:t>
      </w:r>
    </w:p>
    <w:p w:rsidR="00D11396" w:rsidRPr="0003772F" w:rsidRDefault="004A08F6" w:rsidP="00D11396">
      <w:pPr>
        <w:pStyle w:val="thesis-bullets"/>
        <w:rPr>
          <w:szCs w:val="24"/>
        </w:rPr>
      </w:pPr>
      <w:r w:rsidRPr="0003772F">
        <w:t xml:space="preserve">what data sources have you used or have other researchers used in </w:t>
      </w:r>
      <w:r w:rsidR="0027585C" w:rsidRPr="0003772F">
        <w:rPr>
          <w:szCs w:val="24"/>
        </w:rPr>
        <w:t>develop</w:t>
      </w:r>
      <w:r w:rsidRPr="0003772F">
        <w:rPr>
          <w:szCs w:val="24"/>
        </w:rPr>
        <w:t>ing</w:t>
      </w:r>
      <w:r w:rsidR="0027585C" w:rsidRPr="0003772F">
        <w:rPr>
          <w:szCs w:val="24"/>
        </w:rPr>
        <w:t xml:space="preserve"> general explanations for observed variations in a behavior or phenomenon</w:t>
      </w:r>
      <w:r w:rsidRPr="0003772F">
        <w:rPr>
          <w:szCs w:val="24"/>
        </w:rPr>
        <w:t xml:space="preserve"> in a concept in your  etc.  </w:t>
      </w:r>
    </w:p>
    <w:p w:rsidR="00D11396" w:rsidRPr="0003772F" w:rsidRDefault="00D11396" w:rsidP="000E4088">
      <w:pPr>
        <w:pStyle w:val="thesis-bodytext"/>
        <w:rPr>
          <w:szCs w:val="24"/>
        </w:rPr>
      </w:pPr>
      <w:r w:rsidRPr="0003772F">
        <w:rPr>
          <w:szCs w:val="24"/>
        </w:rPr>
        <w:t>The lit review should not be limited to the above questions only. Ingeniousness and creativity is expected of a grad student.</w:t>
      </w:r>
    </w:p>
    <w:p w:rsidR="00D11396" w:rsidRPr="000E4088" w:rsidRDefault="00D11396" w:rsidP="000E4088">
      <w:pPr>
        <w:pStyle w:val="thesis-bodytext"/>
        <w:rPr>
          <w:szCs w:val="24"/>
        </w:rPr>
      </w:pPr>
      <w:r w:rsidRPr="000E4088">
        <w:rPr>
          <w:szCs w:val="24"/>
        </w:rPr>
        <w:t xml:space="preserve">Bullets can be single spaced.  The above bullets are in the style “-bullets.”  When you type bulleted text, highlight the bulleted text and then select “-bullets” from under the </w:t>
      </w:r>
      <w:r w:rsidR="008D1003" w:rsidRPr="000E4088">
        <w:rPr>
          <w:szCs w:val="24"/>
        </w:rPr>
        <w:t xml:space="preserve">format, </w:t>
      </w:r>
      <w:r w:rsidRPr="000E4088">
        <w:rPr>
          <w:szCs w:val="24"/>
        </w:rPr>
        <w:t>style menu to automatically change their formatting as above.</w:t>
      </w:r>
    </w:p>
    <w:p w:rsidR="00D11396" w:rsidRDefault="00610A7E" w:rsidP="00610A7E">
      <w:pPr>
        <w:pStyle w:val="Heading2"/>
      </w:pPr>
      <w:bookmarkStart w:id="11" w:name="_Toc360787103"/>
      <w:bookmarkStart w:id="12" w:name="_Toc497255484"/>
      <w:r>
        <w:t xml:space="preserve">2.1 </w:t>
      </w:r>
      <w:r w:rsidR="00E52B21">
        <w:t>Sub</w:t>
      </w:r>
      <w:r w:rsidR="00D11396" w:rsidRPr="0003772F">
        <w:t xml:space="preserve"> header</w:t>
      </w:r>
      <w:bookmarkEnd w:id="11"/>
      <w:r w:rsidR="00E52B21">
        <w:t xml:space="preserve"> (Heading 2)</w:t>
      </w:r>
      <w:bookmarkEnd w:id="12"/>
    </w:p>
    <w:p w:rsidR="00D11396" w:rsidRPr="0003772F" w:rsidRDefault="00D11396" w:rsidP="000E4088">
      <w:pPr>
        <w:pStyle w:val="thesis-bodytext"/>
        <w:rPr>
          <w:szCs w:val="24"/>
        </w:rPr>
      </w:pPr>
      <w:r w:rsidRPr="0003772F">
        <w:rPr>
          <w:szCs w:val="24"/>
        </w:rPr>
        <w:t xml:space="preserve">Given the length of each </w:t>
      </w:r>
      <w:r w:rsidR="00473E8E" w:rsidRPr="0003772F">
        <w:rPr>
          <w:szCs w:val="24"/>
        </w:rPr>
        <w:t>chapter</w:t>
      </w:r>
      <w:r w:rsidRPr="0003772F">
        <w:rPr>
          <w:szCs w:val="24"/>
        </w:rPr>
        <w:t xml:space="preserve">, it is required to use headers and </w:t>
      </w:r>
      <w:r w:rsidR="00473E8E" w:rsidRPr="0003772F">
        <w:rPr>
          <w:szCs w:val="24"/>
        </w:rPr>
        <w:t>sub headers</w:t>
      </w:r>
      <w:r w:rsidR="00E52B21">
        <w:rPr>
          <w:szCs w:val="24"/>
        </w:rPr>
        <w:t xml:space="preserve"> (possibly sub-sub headers). </w:t>
      </w:r>
    </w:p>
    <w:p w:rsidR="00D11396" w:rsidRPr="00610A7E" w:rsidRDefault="00610A7E" w:rsidP="00610A7E">
      <w:pPr>
        <w:pStyle w:val="Heading3"/>
      </w:pPr>
      <w:bookmarkStart w:id="13" w:name="_Toc360787104"/>
      <w:bookmarkStart w:id="14" w:name="_Toc497255485"/>
      <w:r>
        <w:t xml:space="preserve">2.1.1 </w:t>
      </w:r>
      <w:r w:rsidR="00D11396" w:rsidRPr="00610A7E">
        <w:t>Sub</w:t>
      </w:r>
      <w:r w:rsidR="00E52B21">
        <w:t>-sub</w:t>
      </w:r>
      <w:r w:rsidR="00D11396" w:rsidRPr="00610A7E">
        <w:t xml:space="preserve"> heading</w:t>
      </w:r>
      <w:r w:rsidR="00E52B21">
        <w:t xml:space="preserve"> (H</w:t>
      </w:r>
      <w:r w:rsidR="004A7901" w:rsidRPr="00610A7E">
        <w:t>eading 3)</w:t>
      </w:r>
      <w:bookmarkEnd w:id="13"/>
      <w:bookmarkEnd w:id="14"/>
    </w:p>
    <w:p w:rsidR="00D11396" w:rsidRPr="0003772F" w:rsidRDefault="00D11396" w:rsidP="000E4088">
      <w:pPr>
        <w:pStyle w:val="thesis-bodytext"/>
        <w:rPr>
          <w:szCs w:val="24"/>
        </w:rPr>
      </w:pPr>
      <w:r w:rsidRPr="0003772F">
        <w:rPr>
          <w:szCs w:val="24"/>
        </w:rPr>
        <w:t>The sub</w:t>
      </w:r>
      <w:r w:rsidR="00E52B21">
        <w:rPr>
          <w:szCs w:val="24"/>
        </w:rPr>
        <w:t xml:space="preserve">-sub </w:t>
      </w:r>
      <w:r w:rsidRPr="0003772F">
        <w:rPr>
          <w:szCs w:val="24"/>
        </w:rPr>
        <w:t>headings here have a different format (</w:t>
      </w:r>
      <w:r w:rsidR="00972439">
        <w:rPr>
          <w:szCs w:val="24"/>
        </w:rPr>
        <w:t>“</w:t>
      </w:r>
      <w:r w:rsidRPr="0003772F">
        <w:rPr>
          <w:szCs w:val="24"/>
        </w:rPr>
        <w:t>heading 3</w:t>
      </w:r>
      <w:r w:rsidR="00972439">
        <w:rPr>
          <w:szCs w:val="24"/>
        </w:rPr>
        <w:t>”</w:t>
      </w:r>
      <w:r w:rsidRPr="0003772F">
        <w:rPr>
          <w:szCs w:val="24"/>
        </w:rPr>
        <w:t xml:space="preserve">) than the </w:t>
      </w:r>
      <w:r w:rsidR="00E52B21">
        <w:rPr>
          <w:szCs w:val="24"/>
        </w:rPr>
        <w:t>sub</w:t>
      </w:r>
      <w:r w:rsidRPr="0003772F">
        <w:rPr>
          <w:szCs w:val="24"/>
        </w:rPr>
        <w:t>headers.</w:t>
      </w:r>
    </w:p>
    <w:p w:rsidR="004A7901" w:rsidRDefault="00610A7E" w:rsidP="00610A7E">
      <w:pPr>
        <w:pStyle w:val="Heading3"/>
      </w:pPr>
      <w:bookmarkStart w:id="15" w:name="_Toc360787106"/>
      <w:bookmarkStart w:id="16" w:name="_Toc497255486"/>
      <w:r>
        <w:lastRenderedPageBreak/>
        <w:t xml:space="preserve">2.2 </w:t>
      </w:r>
      <w:r w:rsidR="001D3723" w:rsidRPr="0003772F">
        <w:t>Equations</w:t>
      </w:r>
      <w:bookmarkEnd w:id="15"/>
      <w:bookmarkEnd w:id="16"/>
    </w:p>
    <w:p w:rsidR="004A7901" w:rsidRPr="0003772F" w:rsidRDefault="004A7901" w:rsidP="000E4088">
      <w:pPr>
        <w:pStyle w:val="thesis-bodytext"/>
        <w:rPr>
          <w:szCs w:val="24"/>
        </w:rPr>
      </w:pPr>
      <w:r w:rsidRPr="0003772F">
        <w:rPr>
          <w:szCs w:val="24"/>
        </w:rPr>
        <w:t>Equations can be created in MS WORD equation editor or they can be created with other software.  Equations should be numbered.  They can be numbered within each chapter (e.g., 2.1, 2.2) or they can be numbered sequentially throughout the entire .  Equations should be indented or centered with the equation number to the right.  The example below and associated “-eqn” style can be used for all your equations.</w:t>
      </w:r>
    </w:p>
    <w:p w:rsidR="004A7901" w:rsidRPr="0003772F" w:rsidRDefault="00775207" w:rsidP="000E4088">
      <w:pPr>
        <w:pStyle w:val="thesis-eqn"/>
      </w:pPr>
      <w:r w:rsidRPr="0003772F">
        <w:tab/>
      </w:r>
      <w:r w:rsidRPr="0003772F">
        <w:rPr>
          <w:position w:val="-22"/>
        </w:rPr>
        <w:object w:dxaOrig="17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6pt;height:31.25pt" o:ole="">
            <v:imagedata r:id="rId12" o:title=""/>
          </v:shape>
          <o:OLEObject Type="Embed" ProgID="Equation.3" ShapeID="_x0000_i1025" DrawAspect="Content" ObjectID="_1576517632" r:id="rId13"/>
        </w:object>
      </w:r>
      <w:r w:rsidR="004A7901" w:rsidRPr="0003772F">
        <w:tab/>
        <w:t>[1]</w:t>
      </w:r>
    </w:p>
    <w:p w:rsidR="004A7901" w:rsidRPr="0003772F" w:rsidRDefault="004A7901" w:rsidP="000E4088">
      <w:pPr>
        <w:pStyle w:val="thesis-bodytext"/>
        <w:rPr>
          <w:szCs w:val="24"/>
        </w:rPr>
      </w:pPr>
      <w:r w:rsidRPr="0003772F">
        <w:rPr>
          <w:szCs w:val="24"/>
        </w:rPr>
        <w:t>This equation was written with the equation editor</w:t>
      </w:r>
      <w:r w:rsidR="00775207" w:rsidRPr="0003772F">
        <w:rPr>
          <w:szCs w:val="24"/>
        </w:rPr>
        <w:t>.</w:t>
      </w:r>
      <w:r w:rsidR="008D1003">
        <w:rPr>
          <w:szCs w:val="24"/>
        </w:rPr>
        <w:t xml:space="preserve"> Found through “insert, object, equation editor 3.0. </w:t>
      </w:r>
      <w:r w:rsidR="00972439">
        <w:rPr>
          <w:szCs w:val="24"/>
        </w:rPr>
        <w:t xml:space="preserve">The equation editor can also be found through </w:t>
      </w:r>
      <w:r w:rsidR="0037098E">
        <w:rPr>
          <w:szCs w:val="24"/>
        </w:rPr>
        <w:t>“</w:t>
      </w:r>
      <w:r w:rsidR="00972439">
        <w:rPr>
          <w:szCs w:val="24"/>
        </w:rPr>
        <w:t>tools, customize, commands</w:t>
      </w:r>
      <w:r w:rsidR="0037098E">
        <w:rPr>
          <w:szCs w:val="24"/>
        </w:rPr>
        <w:t>”</w:t>
      </w:r>
      <w:r w:rsidR="00972439">
        <w:rPr>
          <w:szCs w:val="24"/>
        </w:rPr>
        <w:t xml:space="preserve">, </w:t>
      </w:r>
      <w:r w:rsidR="0037098E">
        <w:rPr>
          <w:szCs w:val="24"/>
        </w:rPr>
        <w:t>and</w:t>
      </w:r>
      <w:r w:rsidR="00972439">
        <w:rPr>
          <w:szCs w:val="24"/>
        </w:rPr>
        <w:t xml:space="preserve"> in categories, look for insert and in the commands section, look for equation editor, drag and drop </w:t>
      </w:r>
      <w:r w:rsidR="0037098E">
        <w:rPr>
          <w:szCs w:val="24"/>
        </w:rPr>
        <w:t>the icon onto the toolbar.</w:t>
      </w:r>
      <w:r w:rsidR="008D1003">
        <w:rPr>
          <w:szCs w:val="24"/>
        </w:rPr>
        <w:t xml:space="preserve"> This editor is fine for relatively simple equations, other options are available for more complex equations.</w:t>
      </w:r>
    </w:p>
    <w:p w:rsidR="001D3723" w:rsidRDefault="00610A7E" w:rsidP="00610A7E">
      <w:pPr>
        <w:pStyle w:val="Heading3"/>
      </w:pPr>
      <w:bookmarkStart w:id="17" w:name="_Toc360787107"/>
      <w:bookmarkStart w:id="18" w:name="_Toc497255487"/>
      <w:r>
        <w:t xml:space="preserve">2.3 </w:t>
      </w:r>
      <w:r w:rsidR="001D3723" w:rsidRPr="0003772F">
        <w:t>Tables</w:t>
      </w:r>
      <w:bookmarkEnd w:id="17"/>
      <w:bookmarkEnd w:id="18"/>
    </w:p>
    <w:p w:rsidR="00F2061C" w:rsidRDefault="00775207" w:rsidP="000E4088">
      <w:pPr>
        <w:pStyle w:val="thesis-bodytext"/>
        <w:rPr>
          <w:szCs w:val="24"/>
        </w:rPr>
      </w:pPr>
      <w:r w:rsidRPr="0003772F">
        <w:rPr>
          <w:szCs w:val="24"/>
        </w:rPr>
        <w:t>Tables should have meaningful information with descriptive headers.</w:t>
      </w:r>
      <w:r w:rsidR="004E33FA">
        <w:rPr>
          <w:szCs w:val="24"/>
        </w:rPr>
        <w:t xml:space="preserve">  You can use the “C</w:t>
      </w:r>
      <w:r w:rsidRPr="0003772F">
        <w:rPr>
          <w:szCs w:val="24"/>
        </w:rPr>
        <w:t>aption” style to define your captions and refer to the table in the text with a “cross reference”</w:t>
      </w:r>
      <w:r w:rsidR="00A166E4" w:rsidRPr="0003772F">
        <w:rPr>
          <w:szCs w:val="24"/>
        </w:rPr>
        <w:t xml:space="preserve"> (</w:t>
      </w:r>
      <w:fldSimple w:instr=" REF _Ref208732730 \h  \* MERGEFORMAT ">
        <w:r w:rsidR="00940604" w:rsidRPr="0003772F">
          <w:t xml:space="preserve">Table </w:t>
        </w:r>
        <w:r w:rsidR="00940604">
          <w:t>1</w:t>
        </w:r>
      </w:fldSimple>
      <w:r w:rsidR="00A166E4" w:rsidRPr="0003772F">
        <w:rPr>
          <w:szCs w:val="24"/>
        </w:rPr>
        <w:t>)</w:t>
      </w:r>
      <w:r w:rsidR="001D3723" w:rsidRPr="0003772F">
        <w:rPr>
          <w:szCs w:val="24"/>
        </w:rPr>
        <w:t>.  MS Word re-numbers table captions automatically when new tables inserted.  But you need to right click on any cross references and “update field” if there are changes.</w:t>
      </w:r>
    </w:p>
    <w:p w:rsidR="00ED1AB6" w:rsidRPr="00FA158C" w:rsidRDefault="00F2061C" w:rsidP="00FA158C">
      <w:pPr>
        <w:pStyle w:val="Caption"/>
        <w:rPr>
          <w:szCs w:val="24"/>
        </w:rPr>
      </w:pPr>
      <w:bookmarkStart w:id="19" w:name="_Toc497255494"/>
      <w:r w:rsidRPr="00FA158C">
        <w:t xml:space="preserve">Table </w:t>
      </w:r>
      <w:r w:rsidR="009926EE">
        <w:fldChar w:fldCharType="begin"/>
      </w:r>
      <w:r w:rsidR="00BA18EF">
        <w:instrText xml:space="preserve"> SEQ Table \* ARABIC </w:instrText>
      </w:r>
      <w:r w:rsidR="009926EE">
        <w:fldChar w:fldCharType="separate"/>
      </w:r>
      <w:r w:rsidRPr="00FA158C">
        <w:t>1</w:t>
      </w:r>
      <w:r w:rsidR="009926EE">
        <w:fldChar w:fldCharType="end"/>
      </w:r>
      <w:r w:rsidRPr="00FA158C">
        <w:t>: Steps of creating a new table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775207" w:rsidRPr="00F63676" w:rsidTr="00F63676">
        <w:tc>
          <w:tcPr>
            <w:tcW w:w="4428" w:type="dxa"/>
          </w:tcPr>
          <w:p w:rsidR="00775207" w:rsidRPr="00F63676" w:rsidRDefault="00775207" w:rsidP="00F63676">
            <w:pPr>
              <w:jc w:val="center"/>
              <w:rPr>
                <w:b/>
              </w:rPr>
            </w:pPr>
            <w:r w:rsidRPr="00F63676">
              <w:rPr>
                <w:b/>
              </w:rPr>
              <w:t>Step #</w:t>
            </w:r>
          </w:p>
        </w:tc>
        <w:tc>
          <w:tcPr>
            <w:tcW w:w="4428" w:type="dxa"/>
          </w:tcPr>
          <w:p w:rsidR="00775207" w:rsidRPr="00F63676" w:rsidRDefault="00775207" w:rsidP="00F63676">
            <w:pPr>
              <w:jc w:val="center"/>
              <w:rPr>
                <w:b/>
              </w:rPr>
            </w:pPr>
            <w:r w:rsidRPr="00F63676">
              <w:rPr>
                <w:b/>
              </w:rPr>
              <w:t>Instruction</w:t>
            </w:r>
          </w:p>
        </w:tc>
      </w:tr>
      <w:tr w:rsidR="00775207" w:rsidRPr="0003772F" w:rsidTr="00F63676">
        <w:tc>
          <w:tcPr>
            <w:tcW w:w="4428" w:type="dxa"/>
          </w:tcPr>
          <w:p w:rsidR="00775207" w:rsidRPr="0003772F" w:rsidRDefault="00A166E4" w:rsidP="00775207">
            <w:r w:rsidRPr="0003772F">
              <w:t>Create table caption</w:t>
            </w:r>
          </w:p>
        </w:tc>
        <w:tc>
          <w:tcPr>
            <w:tcW w:w="4428" w:type="dxa"/>
          </w:tcPr>
          <w:p w:rsidR="00775207" w:rsidRPr="0003772F" w:rsidRDefault="00A166E4" w:rsidP="00775207">
            <w:r w:rsidRPr="0003772F">
              <w:t>Insert, reference, caption, table</w:t>
            </w:r>
          </w:p>
        </w:tc>
      </w:tr>
      <w:tr w:rsidR="00A166E4" w:rsidRPr="0003772F" w:rsidTr="00F63676">
        <w:tc>
          <w:tcPr>
            <w:tcW w:w="4428" w:type="dxa"/>
          </w:tcPr>
          <w:p w:rsidR="00A166E4" w:rsidRPr="0003772F" w:rsidRDefault="00A166E4" w:rsidP="00775207">
            <w:r w:rsidRPr="0003772F">
              <w:t>Format the caption</w:t>
            </w:r>
          </w:p>
        </w:tc>
        <w:tc>
          <w:tcPr>
            <w:tcW w:w="4428" w:type="dxa"/>
          </w:tcPr>
          <w:p w:rsidR="00A166E4" w:rsidRPr="0003772F" w:rsidRDefault="004E33FA" w:rsidP="00775207">
            <w:r>
              <w:t>Format, style, “C</w:t>
            </w:r>
            <w:r w:rsidR="00A166E4" w:rsidRPr="0003772F">
              <w:t>aption”</w:t>
            </w:r>
          </w:p>
        </w:tc>
      </w:tr>
      <w:tr w:rsidR="00775207" w:rsidRPr="0003772F" w:rsidTr="00F63676">
        <w:tc>
          <w:tcPr>
            <w:tcW w:w="4428" w:type="dxa"/>
          </w:tcPr>
          <w:p w:rsidR="00775207" w:rsidRPr="0003772F" w:rsidRDefault="00A166E4" w:rsidP="00775207">
            <w:r w:rsidRPr="0003772F">
              <w:t>Create table</w:t>
            </w:r>
          </w:p>
        </w:tc>
        <w:tc>
          <w:tcPr>
            <w:tcW w:w="4428" w:type="dxa"/>
          </w:tcPr>
          <w:p w:rsidR="00775207" w:rsidRPr="0003772F" w:rsidRDefault="00A166E4" w:rsidP="00775207">
            <w:r w:rsidRPr="0003772F">
              <w:t>Table, insert…</w:t>
            </w:r>
          </w:p>
        </w:tc>
      </w:tr>
      <w:tr w:rsidR="00775207" w:rsidRPr="0003772F" w:rsidTr="00F63676">
        <w:tc>
          <w:tcPr>
            <w:tcW w:w="4428" w:type="dxa"/>
          </w:tcPr>
          <w:p w:rsidR="00775207" w:rsidRPr="0003772F" w:rsidRDefault="00A166E4" w:rsidP="00775207">
            <w:r w:rsidRPr="0003772F">
              <w:t>Format the table</w:t>
            </w:r>
          </w:p>
        </w:tc>
        <w:tc>
          <w:tcPr>
            <w:tcW w:w="4428" w:type="dxa"/>
          </w:tcPr>
          <w:p w:rsidR="00775207" w:rsidRPr="0003772F" w:rsidRDefault="00A166E4" w:rsidP="00775207">
            <w:r w:rsidRPr="0003772F">
              <w:t>The formatting of the table can vary, including use of single space as appropriate.</w:t>
            </w:r>
            <w:r w:rsidR="0037098E">
              <w:t xml:space="preserve"> Most journals require that tables are formatted using table style </w:t>
            </w:r>
            <w:r w:rsidR="0054253A">
              <w:t>“Table</w:t>
            </w:r>
            <w:r w:rsidR="0037098E">
              <w:t xml:space="preserve"> Simple 1” format.</w:t>
            </w:r>
          </w:p>
        </w:tc>
      </w:tr>
      <w:tr w:rsidR="00A166E4" w:rsidRPr="0003772F" w:rsidTr="00F63676">
        <w:tc>
          <w:tcPr>
            <w:tcW w:w="4428" w:type="dxa"/>
          </w:tcPr>
          <w:p w:rsidR="00A166E4" w:rsidRPr="0003772F" w:rsidRDefault="00A166E4" w:rsidP="00775207">
            <w:r w:rsidRPr="0003772F">
              <w:t>Reference the table from the text</w:t>
            </w:r>
          </w:p>
        </w:tc>
        <w:tc>
          <w:tcPr>
            <w:tcW w:w="4428" w:type="dxa"/>
          </w:tcPr>
          <w:p w:rsidR="00A166E4" w:rsidRPr="0003772F" w:rsidRDefault="00A166E4" w:rsidP="00775207">
            <w:r w:rsidRPr="0003772F">
              <w:t>With the cursor at the location you want to cite the table: insert, reference, cross reference, table, label and number only.</w:t>
            </w:r>
          </w:p>
        </w:tc>
      </w:tr>
    </w:tbl>
    <w:p w:rsidR="00775207" w:rsidRDefault="00610A7E" w:rsidP="00610A7E">
      <w:pPr>
        <w:pStyle w:val="Heading3"/>
      </w:pPr>
      <w:bookmarkStart w:id="20" w:name="_Toc360787108"/>
      <w:bookmarkStart w:id="21" w:name="_Toc497255488"/>
      <w:r>
        <w:t xml:space="preserve">2.4 </w:t>
      </w:r>
      <w:r w:rsidR="001D3723" w:rsidRPr="0003772F">
        <w:t>Figures</w:t>
      </w:r>
      <w:bookmarkEnd w:id="20"/>
      <w:bookmarkEnd w:id="21"/>
    </w:p>
    <w:p w:rsidR="00E37E6A" w:rsidRPr="0003772F" w:rsidRDefault="00E37E6A" w:rsidP="000E4088">
      <w:pPr>
        <w:pStyle w:val="thesis-bodytext"/>
      </w:pPr>
      <w:r w:rsidRPr="0003772F">
        <w:lastRenderedPageBreak/>
        <w:t>Figures and illustrations are a necessary means of communicating technical information.  Often times, figures included in the background/lit review section are copied from existing copyrighted information.  In all cases, this is technically inappropriate without also receiving permission from the copyright owner</w:t>
      </w:r>
      <w:r w:rsidR="004E33FA">
        <w:t xml:space="preserve">. </w:t>
      </w:r>
      <w:r w:rsidRPr="0003772F">
        <w:t xml:space="preserve">From experience, a good way is to copy your graphic (for example from </w:t>
      </w:r>
      <w:r w:rsidR="0037098E" w:rsidRPr="0003772F">
        <w:t>PowerPoint</w:t>
      </w:r>
      <w:r w:rsidRPr="0003772F">
        <w:t xml:space="preserve"> or excel) and when pasting it into word, use the “paste special” “as an “</w:t>
      </w:r>
      <w:r w:rsidR="00D84939" w:rsidRPr="0003772F">
        <w:t>enhanced metafile</w:t>
      </w:r>
      <w:r w:rsidRPr="0003772F">
        <w:t>”</w:t>
      </w:r>
      <w:r w:rsidR="00D84939" w:rsidRPr="0003772F">
        <w:t xml:space="preserve"> (</w:t>
      </w:r>
      <w:fldSimple w:instr=" REF _Ref208734033 \h  \* MERGEFORMAT ">
        <w:r w:rsidR="00940604" w:rsidRPr="0003772F">
          <w:t xml:space="preserve">Figure </w:t>
        </w:r>
        <w:r w:rsidR="00940604">
          <w:t>2</w:t>
        </w:r>
      </w:fldSimple>
      <w:r w:rsidR="00D84939" w:rsidRPr="0003772F">
        <w:t>).</w:t>
      </w:r>
      <w:r w:rsidRPr="0003772F">
        <w:t xml:space="preserve">  T</w:t>
      </w:r>
      <w:r w:rsidR="003647AD" w:rsidRPr="0003772F">
        <w:t>his also substantially reduces the resulting file size in comparison with pasting graphs in as excel graphics.</w:t>
      </w:r>
    </w:p>
    <w:p w:rsidR="003647AD" w:rsidRPr="0003772F" w:rsidRDefault="00165CE1" w:rsidP="003647AD">
      <w:pPr>
        <w:pStyle w:val="thesis-bodytext"/>
        <w:jc w:val="center"/>
      </w:pPr>
      <w:r>
        <w:rPr>
          <w:noProof/>
        </w:rPr>
        <w:drawing>
          <wp:inline distT="0" distB="0" distL="0" distR="0">
            <wp:extent cx="3867150" cy="2886075"/>
            <wp:effectExtent l="19050" t="0" r="0" b="0"/>
            <wp:docPr id="2" name="Picture 2" descr="YOSE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pic:cNvPicPr>
                      <a:picLocks noChangeAspect="1" noChangeArrowheads="1"/>
                    </pic:cNvPicPr>
                  </pic:nvPicPr>
                  <pic:blipFill>
                    <a:blip r:embed="rId14" cstate="print"/>
                    <a:srcRect/>
                    <a:stretch>
                      <a:fillRect/>
                    </a:stretch>
                  </pic:blipFill>
                  <pic:spPr bwMode="auto">
                    <a:xfrm>
                      <a:off x="0" y="0"/>
                      <a:ext cx="3867150" cy="2886075"/>
                    </a:xfrm>
                    <a:prstGeom prst="rect">
                      <a:avLst/>
                    </a:prstGeom>
                    <a:noFill/>
                    <a:ln w="9525">
                      <a:noFill/>
                      <a:miter lim="800000"/>
                      <a:headEnd/>
                      <a:tailEnd/>
                    </a:ln>
                  </pic:spPr>
                </pic:pic>
              </a:graphicData>
            </a:graphic>
          </wp:inline>
        </w:drawing>
      </w:r>
    </w:p>
    <w:p w:rsidR="003647AD" w:rsidRPr="0003772F" w:rsidRDefault="003647AD" w:rsidP="00DA5EB3">
      <w:pPr>
        <w:pStyle w:val="Caption"/>
      </w:pPr>
      <w:bookmarkStart w:id="22" w:name="_Ref208734055"/>
      <w:bookmarkStart w:id="23" w:name="_Toc497255507"/>
      <w:r w:rsidRPr="0003772F">
        <w:t xml:space="preserve">Figure </w:t>
      </w:r>
      <w:r w:rsidR="009926EE">
        <w:fldChar w:fldCharType="begin"/>
      </w:r>
      <w:r w:rsidR="00BA18EF">
        <w:instrText xml:space="preserve"> SEQ Figure \* ARABIC </w:instrText>
      </w:r>
      <w:r w:rsidR="009926EE">
        <w:fldChar w:fldCharType="separate"/>
      </w:r>
      <w:r w:rsidR="00940604">
        <w:rPr>
          <w:noProof/>
        </w:rPr>
        <w:t>1</w:t>
      </w:r>
      <w:r w:rsidR="009926EE">
        <w:rPr>
          <w:noProof/>
        </w:rPr>
        <w:fldChar w:fldCharType="end"/>
      </w:r>
      <w:bookmarkEnd w:id="22"/>
      <w:r w:rsidRPr="0003772F">
        <w:t>: Example photo with high resolution.  Caption created with “insert, reference, caption, figure” and the s</w:t>
      </w:r>
      <w:r w:rsidR="004E33FA">
        <w:t>tyle changed to “C</w:t>
      </w:r>
      <w:r w:rsidRPr="0003772F">
        <w:t>aption.”</w:t>
      </w:r>
      <w:bookmarkEnd w:id="23"/>
    </w:p>
    <w:p w:rsidR="003647AD" w:rsidRDefault="003647AD" w:rsidP="003647AD"/>
    <w:p w:rsidR="0054253A" w:rsidRPr="0003772F" w:rsidRDefault="0054253A" w:rsidP="003647AD"/>
    <w:p w:rsidR="00775207" w:rsidRPr="0003772F" w:rsidRDefault="00165CE1" w:rsidP="00D84939">
      <w:pPr>
        <w:jc w:val="center"/>
      </w:pPr>
      <w:r>
        <w:rPr>
          <w:noProof/>
        </w:rPr>
        <w:drawing>
          <wp:inline distT="0" distB="0" distL="0" distR="0">
            <wp:extent cx="4629150"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629150" cy="2867025"/>
                    </a:xfrm>
                    <a:prstGeom prst="rect">
                      <a:avLst/>
                    </a:prstGeom>
                    <a:noFill/>
                    <a:ln w="9525">
                      <a:noFill/>
                      <a:miter lim="800000"/>
                      <a:headEnd/>
                      <a:tailEnd/>
                    </a:ln>
                  </pic:spPr>
                </pic:pic>
              </a:graphicData>
            </a:graphic>
          </wp:inline>
        </w:drawing>
      </w:r>
    </w:p>
    <w:p w:rsidR="00D84939" w:rsidRPr="0003772F" w:rsidRDefault="00D84939" w:rsidP="00DA5EB3">
      <w:pPr>
        <w:pStyle w:val="Caption"/>
      </w:pPr>
      <w:bookmarkStart w:id="24" w:name="_Ref208734033"/>
      <w:bookmarkStart w:id="25" w:name="_Toc497255508"/>
      <w:r w:rsidRPr="0003772F">
        <w:lastRenderedPageBreak/>
        <w:t xml:space="preserve">Figure </w:t>
      </w:r>
      <w:r w:rsidR="009926EE">
        <w:fldChar w:fldCharType="begin"/>
      </w:r>
      <w:r w:rsidR="00BA18EF">
        <w:instrText xml:space="preserve"> SEQ Figure \* ARABIC </w:instrText>
      </w:r>
      <w:r w:rsidR="009926EE">
        <w:fldChar w:fldCharType="separate"/>
      </w:r>
      <w:r w:rsidR="00940604">
        <w:rPr>
          <w:noProof/>
        </w:rPr>
        <w:t>2</w:t>
      </w:r>
      <w:r w:rsidR="009926EE">
        <w:rPr>
          <w:noProof/>
        </w:rPr>
        <w:fldChar w:fldCharType="end"/>
      </w:r>
      <w:bookmarkEnd w:id="24"/>
      <w:r w:rsidRPr="0003772F">
        <w:t>: Example of high resolution graphic inserted with “paste special, as enhanced metafile”</w:t>
      </w:r>
      <w:bookmarkEnd w:id="25"/>
    </w:p>
    <w:p w:rsidR="00CD51C8" w:rsidRDefault="00CD51C8">
      <w:pPr>
        <w:rPr>
          <w:b/>
          <w:sz w:val="32"/>
        </w:rPr>
      </w:pPr>
      <w:r>
        <w:br w:type="page"/>
      </w:r>
    </w:p>
    <w:p w:rsidR="00CD51C8" w:rsidRPr="00697073" w:rsidRDefault="00CD51C8" w:rsidP="00697073">
      <w:pPr>
        <w:pStyle w:val="Title"/>
      </w:pPr>
      <w:r w:rsidRPr="00697073">
        <w:lastRenderedPageBreak/>
        <w:t>Chapter 3</w:t>
      </w:r>
    </w:p>
    <w:p w:rsidR="006662D1" w:rsidRPr="00DB7D97" w:rsidRDefault="00CD51C8" w:rsidP="00CD51C8">
      <w:pPr>
        <w:pStyle w:val="Heading1"/>
      </w:pPr>
      <w:bookmarkStart w:id="26" w:name="_Toc360787109"/>
      <w:bookmarkStart w:id="27" w:name="_Toc497255489"/>
      <w:r>
        <w:t>Methodology</w:t>
      </w:r>
      <w:bookmarkEnd w:id="26"/>
      <w:bookmarkEnd w:id="27"/>
    </w:p>
    <w:p w:rsidR="006E52BE" w:rsidRPr="0003772F" w:rsidRDefault="004E33FA" w:rsidP="000E4088">
      <w:pPr>
        <w:pStyle w:val="thesis-bodytext"/>
      </w:pPr>
      <w:r w:rsidRPr="004E33FA">
        <w:rPr>
          <w:b/>
        </w:rPr>
        <w:t>Note that the name of the chapter is not restricted to “Methodology”. You may use any other appropriate name.</w:t>
      </w:r>
      <w:r>
        <w:rPr>
          <w:b/>
        </w:rPr>
        <w:t xml:space="preserve"> However, the materials should be similar as explained in the following.</w:t>
      </w:r>
      <w:r w:rsidR="00D84939" w:rsidRPr="0003772F">
        <w:t>In addition to the detailed methods you need to describe in this section, you need to provide specific objectives and an overview of your approach if they have not already been presented in the introductory chapters.  The best place to put those items can</w:t>
      </w:r>
      <w:r>
        <w:t xml:space="preserve"> vary among theses.</w:t>
      </w:r>
      <w:r w:rsidR="00D84939" w:rsidRPr="0003772F">
        <w:t xml:space="preserve"> Sometimes the background and lit review is real</w:t>
      </w:r>
      <w:r w:rsidR="009D7ADC" w:rsidRPr="0003772F">
        <w:t>ly necessary to justify and sub</w:t>
      </w:r>
      <w:r w:rsidR="00D84939" w:rsidRPr="0003772F">
        <w:t>stantiate the specific objectives and approach and, therefore, it is best to save those details for the beginning of this chapter.</w:t>
      </w:r>
    </w:p>
    <w:p w:rsidR="009D7ADC" w:rsidRDefault="009D7ADC" w:rsidP="000E4088">
      <w:pPr>
        <w:pStyle w:val="thesis-bodytext"/>
      </w:pPr>
      <w:r w:rsidRPr="0003772F">
        <w:t>These paragraphs are in “-body text.”  Other styles including captions, headers etc. can be used as presented in the previous chapter.</w:t>
      </w:r>
      <w:r w:rsidR="009926EE">
        <w:fldChar w:fldCharType="begin"/>
      </w:r>
      <w:r w:rsidR="00E434C2">
        <w:instrText xml:space="preserve"> REF _Ref208807490 \h </w:instrText>
      </w:r>
      <w:r w:rsidR="009926EE">
        <w:fldChar w:fldCharType="separate"/>
      </w:r>
      <w:r w:rsidR="00940604">
        <w:t xml:space="preserve">Table </w:t>
      </w:r>
      <w:r w:rsidR="00940604">
        <w:rPr>
          <w:noProof/>
        </w:rPr>
        <w:t>2</w:t>
      </w:r>
      <w:r w:rsidR="009926EE">
        <w:fldChar w:fldCharType="end"/>
      </w:r>
      <w:r w:rsidR="00E434C2">
        <w:t xml:space="preserve"> s</w:t>
      </w:r>
      <w:r w:rsidR="00447947">
        <w:t>ummarizes all of the styles that can be used with this template.</w:t>
      </w:r>
    </w:p>
    <w:p w:rsidR="008461E9" w:rsidRPr="008461E9" w:rsidRDefault="008461E9" w:rsidP="00FA158C">
      <w:pPr>
        <w:pStyle w:val="Caption"/>
      </w:pPr>
      <w:bookmarkStart w:id="28" w:name="_Toc497255495"/>
      <w:r>
        <w:t xml:space="preserve">Table </w:t>
      </w:r>
      <w:r w:rsidR="009926EE">
        <w:fldChar w:fldCharType="begin"/>
      </w:r>
      <w:r w:rsidR="00BA18EF">
        <w:instrText xml:space="preserve"> SEQ Table \* ARABIC </w:instrText>
      </w:r>
      <w:r w:rsidR="009926EE">
        <w:fldChar w:fldCharType="separate"/>
      </w:r>
      <w:r w:rsidR="00F2061C">
        <w:rPr>
          <w:noProof/>
        </w:rPr>
        <w:t>2</w:t>
      </w:r>
      <w:r w:rsidR="009926EE">
        <w:rPr>
          <w:noProof/>
        </w:rPr>
        <w:fldChar w:fldCharType="end"/>
      </w:r>
      <w:r>
        <w:t xml:space="preserve">: </w:t>
      </w:r>
      <w:r w:rsidR="004E33FA">
        <w:t>Styles used in this template</w:t>
      </w:r>
      <w:bookmarkEnd w:id="28"/>
    </w:p>
    <w:tbl>
      <w:tblPr>
        <w:tblW w:w="0" w:type="auto"/>
        <w:tblBorders>
          <w:top w:val="single" w:sz="12" w:space="0" w:color="008000"/>
          <w:bottom w:val="single" w:sz="12" w:space="0" w:color="008000"/>
        </w:tblBorders>
        <w:tblLook w:val="00A0"/>
      </w:tblPr>
      <w:tblGrid>
        <w:gridCol w:w="4428"/>
        <w:gridCol w:w="4428"/>
      </w:tblGrid>
      <w:tr w:rsidR="00447947" w:rsidRPr="0054253A" w:rsidTr="00F63676">
        <w:tc>
          <w:tcPr>
            <w:tcW w:w="4428" w:type="dxa"/>
            <w:tcBorders>
              <w:bottom w:val="single" w:sz="6" w:space="0" w:color="008000"/>
            </w:tcBorders>
            <w:shd w:val="clear" w:color="auto" w:fill="auto"/>
          </w:tcPr>
          <w:p w:rsidR="00447947" w:rsidRPr="0054253A" w:rsidRDefault="00447947" w:rsidP="0054253A">
            <w:r w:rsidRPr="0054253A">
              <w:t>Style name</w:t>
            </w:r>
          </w:p>
        </w:tc>
        <w:tc>
          <w:tcPr>
            <w:tcW w:w="4428" w:type="dxa"/>
            <w:tcBorders>
              <w:bottom w:val="single" w:sz="6" w:space="0" w:color="008000"/>
            </w:tcBorders>
            <w:shd w:val="clear" w:color="auto" w:fill="auto"/>
          </w:tcPr>
          <w:p w:rsidR="00447947" w:rsidRPr="0054253A" w:rsidRDefault="00447947" w:rsidP="0054253A">
            <w:r w:rsidRPr="0054253A">
              <w:t>When used</w:t>
            </w:r>
          </w:p>
        </w:tc>
      </w:tr>
      <w:tr w:rsidR="00447947" w:rsidRPr="0054253A" w:rsidTr="00F63676">
        <w:tc>
          <w:tcPr>
            <w:tcW w:w="4428" w:type="dxa"/>
            <w:shd w:val="clear" w:color="auto" w:fill="auto"/>
          </w:tcPr>
          <w:p w:rsidR="004E33FA" w:rsidRDefault="004E33FA" w:rsidP="0054253A">
            <w:r>
              <w:t>Title</w:t>
            </w:r>
          </w:p>
          <w:p w:rsidR="00447947" w:rsidRPr="0054253A" w:rsidRDefault="00447947" w:rsidP="0054253A">
            <w:r w:rsidRPr="0054253A">
              <w:t>Heading 1</w:t>
            </w:r>
          </w:p>
        </w:tc>
        <w:tc>
          <w:tcPr>
            <w:tcW w:w="4428" w:type="dxa"/>
            <w:shd w:val="clear" w:color="auto" w:fill="auto"/>
          </w:tcPr>
          <w:p w:rsidR="00447947" w:rsidRDefault="00E434C2" w:rsidP="0054253A">
            <w:r w:rsidRPr="0054253A">
              <w:t xml:space="preserve">Chapter </w:t>
            </w:r>
            <w:r w:rsidR="004E33FA">
              <w:t>#</w:t>
            </w:r>
          </w:p>
          <w:p w:rsidR="004E33FA" w:rsidRPr="0054253A" w:rsidRDefault="004E33FA" w:rsidP="0054253A">
            <w:r>
              <w:t>Chapter title</w:t>
            </w:r>
          </w:p>
        </w:tc>
      </w:tr>
      <w:tr w:rsidR="00447947" w:rsidRPr="0054253A" w:rsidTr="00F63676">
        <w:tc>
          <w:tcPr>
            <w:tcW w:w="4428" w:type="dxa"/>
            <w:shd w:val="clear" w:color="auto" w:fill="auto"/>
          </w:tcPr>
          <w:p w:rsidR="00447947" w:rsidRPr="0054253A" w:rsidRDefault="00447947" w:rsidP="0054253A">
            <w:r w:rsidRPr="0054253A">
              <w:t>Heading 2</w:t>
            </w:r>
          </w:p>
        </w:tc>
        <w:tc>
          <w:tcPr>
            <w:tcW w:w="4428" w:type="dxa"/>
            <w:shd w:val="clear" w:color="auto" w:fill="auto"/>
          </w:tcPr>
          <w:p w:rsidR="00447947" w:rsidRPr="0054253A" w:rsidRDefault="004E33FA" w:rsidP="0054253A">
            <w:r>
              <w:t>Section</w:t>
            </w:r>
            <w:r w:rsidR="00E434C2" w:rsidRPr="0054253A">
              <w:t xml:space="preserve"> headers</w:t>
            </w:r>
          </w:p>
        </w:tc>
      </w:tr>
      <w:tr w:rsidR="00447947" w:rsidRPr="0054253A" w:rsidTr="00F63676">
        <w:tc>
          <w:tcPr>
            <w:tcW w:w="4428" w:type="dxa"/>
            <w:shd w:val="clear" w:color="auto" w:fill="auto"/>
          </w:tcPr>
          <w:p w:rsidR="00447947" w:rsidRPr="0054253A" w:rsidRDefault="00447947" w:rsidP="0054253A">
            <w:r w:rsidRPr="0054253A">
              <w:t>Heading 3</w:t>
            </w:r>
          </w:p>
        </w:tc>
        <w:tc>
          <w:tcPr>
            <w:tcW w:w="4428" w:type="dxa"/>
            <w:shd w:val="clear" w:color="auto" w:fill="auto"/>
          </w:tcPr>
          <w:p w:rsidR="00447947" w:rsidRPr="0054253A" w:rsidRDefault="00E434C2" w:rsidP="0054253A">
            <w:r w:rsidRPr="0054253A">
              <w:t>Sub</w:t>
            </w:r>
            <w:r w:rsidR="004E33FA">
              <w:t>-section</w:t>
            </w:r>
            <w:r w:rsidRPr="0054253A">
              <w:t xml:space="preserve"> headers</w:t>
            </w:r>
          </w:p>
        </w:tc>
      </w:tr>
      <w:tr w:rsidR="00447947" w:rsidRPr="0054253A" w:rsidTr="00F63676">
        <w:tc>
          <w:tcPr>
            <w:tcW w:w="4428" w:type="dxa"/>
            <w:shd w:val="clear" w:color="auto" w:fill="auto"/>
          </w:tcPr>
          <w:p w:rsidR="00447947" w:rsidRPr="0054253A" w:rsidRDefault="00447947" w:rsidP="0054253A">
            <w:r w:rsidRPr="0054253A">
              <w:t>Heading4</w:t>
            </w:r>
          </w:p>
        </w:tc>
        <w:tc>
          <w:tcPr>
            <w:tcW w:w="4428" w:type="dxa"/>
            <w:shd w:val="clear" w:color="auto" w:fill="auto"/>
          </w:tcPr>
          <w:p w:rsidR="00447947" w:rsidRPr="0054253A" w:rsidRDefault="00E434C2" w:rsidP="0054253A">
            <w:r w:rsidRPr="0054253A">
              <w:t>Sub-sub</w:t>
            </w:r>
            <w:r w:rsidR="004E33FA">
              <w:t>-section</w:t>
            </w:r>
            <w:r w:rsidRPr="0054253A">
              <w:t xml:space="preserve"> headers</w:t>
            </w:r>
          </w:p>
        </w:tc>
      </w:tr>
      <w:tr w:rsidR="00447947" w:rsidRPr="0054253A" w:rsidTr="00F63676">
        <w:tc>
          <w:tcPr>
            <w:tcW w:w="4428" w:type="dxa"/>
            <w:shd w:val="clear" w:color="auto" w:fill="auto"/>
          </w:tcPr>
          <w:p w:rsidR="00447947" w:rsidRPr="0054253A" w:rsidRDefault="00447947" w:rsidP="0054253A">
            <w:r w:rsidRPr="0054253A">
              <w:t>-body text</w:t>
            </w:r>
          </w:p>
        </w:tc>
        <w:tc>
          <w:tcPr>
            <w:tcW w:w="4428" w:type="dxa"/>
            <w:shd w:val="clear" w:color="auto" w:fill="auto"/>
          </w:tcPr>
          <w:p w:rsidR="00447947" w:rsidRPr="0054253A" w:rsidRDefault="00E434C2" w:rsidP="0054253A">
            <w:r w:rsidRPr="0054253A">
              <w:t>All paragraphs</w:t>
            </w:r>
          </w:p>
        </w:tc>
      </w:tr>
      <w:tr w:rsidR="00447947" w:rsidRPr="0054253A" w:rsidTr="00F63676">
        <w:tc>
          <w:tcPr>
            <w:tcW w:w="4428" w:type="dxa"/>
            <w:shd w:val="clear" w:color="auto" w:fill="auto"/>
          </w:tcPr>
          <w:p w:rsidR="00447947" w:rsidRPr="0054253A" w:rsidRDefault="00447947" w:rsidP="0054253A">
            <w:r w:rsidRPr="0054253A">
              <w:t>-bullets</w:t>
            </w:r>
          </w:p>
        </w:tc>
        <w:tc>
          <w:tcPr>
            <w:tcW w:w="4428" w:type="dxa"/>
            <w:shd w:val="clear" w:color="auto" w:fill="auto"/>
          </w:tcPr>
          <w:p w:rsidR="00447947" w:rsidRPr="0054253A" w:rsidRDefault="00E434C2" w:rsidP="0054253A">
            <w:r w:rsidRPr="0054253A">
              <w:t>Bullets</w:t>
            </w:r>
          </w:p>
        </w:tc>
      </w:tr>
      <w:tr w:rsidR="00447947" w:rsidRPr="0054253A" w:rsidTr="00F63676">
        <w:tc>
          <w:tcPr>
            <w:tcW w:w="4428" w:type="dxa"/>
            <w:shd w:val="clear" w:color="auto" w:fill="auto"/>
          </w:tcPr>
          <w:p w:rsidR="00447947" w:rsidRPr="0054253A" w:rsidRDefault="004E33FA" w:rsidP="0054253A">
            <w:r>
              <w:t>C</w:t>
            </w:r>
            <w:r w:rsidR="00447947" w:rsidRPr="0054253A">
              <w:t>aption</w:t>
            </w:r>
          </w:p>
        </w:tc>
        <w:tc>
          <w:tcPr>
            <w:tcW w:w="4428" w:type="dxa"/>
            <w:shd w:val="clear" w:color="auto" w:fill="auto"/>
          </w:tcPr>
          <w:p w:rsidR="00447947" w:rsidRPr="0054253A" w:rsidRDefault="00E434C2" w:rsidP="0054253A">
            <w:r w:rsidRPr="0054253A">
              <w:t xml:space="preserve">All figure captions. </w:t>
            </w:r>
          </w:p>
        </w:tc>
      </w:tr>
      <w:tr w:rsidR="00447947" w:rsidRPr="0054253A" w:rsidTr="00F63676">
        <w:tc>
          <w:tcPr>
            <w:tcW w:w="4428" w:type="dxa"/>
            <w:shd w:val="clear" w:color="auto" w:fill="auto"/>
          </w:tcPr>
          <w:p w:rsidR="00447947" w:rsidRPr="0054253A" w:rsidRDefault="004E33FA" w:rsidP="0054253A">
            <w:r>
              <w:t>C</w:t>
            </w:r>
            <w:r w:rsidR="00447947" w:rsidRPr="0054253A">
              <w:t>aption</w:t>
            </w:r>
          </w:p>
        </w:tc>
        <w:tc>
          <w:tcPr>
            <w:tcW w:w="4428" w:type="dxa"/>
            <w:shd w:val="clear" w:color="auto" w:fill="auto"/>
          </w:tcPr>
          <w:p w:rsidR="00447947" w:rsidRPr="0054253A" w:rsidRDefault="00E434C2" w:rsidP="0054253A">
            <w:r w:rsidRPr="0054253A">
              <w:t>All table captions</w:t>
            </w:r>
          </w:p>
        </w:tc>
      </w:tr>
      <w:tr w:rsidR="00E434C2" w:rsidRPr="0054253A" w:rsidTr="00F63676">
        <w:tc>
          <w:tcPr>
            <w:tcW w:w="4428" w:type="dxa"/>
            <w:shd w:val="clear" w:color="auto" w:fill="auto"/>
          </w:tcPr>
          <w:p w:rsidR="00E434C2" w:rsidRPr="0054253A" w:rsidRDefault="00E434C2" w:rsidP="0054253A">
            <w:r w:rsidRPr="0054253A">
              <w:t>-eqn</w:t>
            </w:r>
          </w:p>
        </w:tc>
        <w:tc>
          <w:tcPr>
            <w:tcW w:w="4428" w:type="dxa"/>
            <w:shd w:val="clear" w:color="auto" w:fill="auto"/>
          </w:tcPr>
          <w:p w:rsidR="00E434C2" w:rsidRPr="0054253A" w:rsidRDefault="00E434C2" w:rsidP="0054253A">
            <w:r w:rsidRPr="0054253A">
              <w:t>equations</w:t>
            </w:r>
          </w:p>
        </w:tc>
      </w:tr>
      <w:tr w:rsidR="00E434C2" w:rsidRPr="0054253A" w:rsidTr="00F63676">
        <w:tc>
          <w:tcPr>
            <w:tcW w:w="4428" w:type="dxa"/>
            <w:shd w:val="clear" w:color="auto" w:fill="auto"/>
          </w:tcPr>
          <w:p w:rsidR="00E434C2" w:rsidRPr="0054253A" w:rsidRDefault="00E434C2" w:rsidP="0054253A">
            <w:r w:rsidRPr="0054253A">
              <w:t>-reference</w:t>
            </w:r>
          </w:p>
        </w:tc>
        <w:tc>
          <w:tcPr>
            <w:tcW w:w="4428" w:type="dxa"/>
            <w:shd w:val="clear" w:color="auto" w:fill="auto"/>
          </w:tcPr>
          <w:p w:rsidR="00E434C2" w:rsidRPr="0054253A" w:rsidRDefault="00E434C2" w:rsidP="0054253A">
            <w:r w:rsidRPr="0054253A">
              <w:t xml:space="preserve">Reference list at end of </w:t>
            </w:r>
          </w:p>
        </w:tc>
      </w:tr>
    </w:tbl>
    <w:p w:rsidR="00447947" w:rsidRPr="00447947" w:rsidRDefault="00447947" w:rsidP="00447947"/>
    <w:p w:rsidR="00CD51C8" w:rsidRDefault="00CD51C8">
      <w:pPr>
        <w:rPr>
          <w:b/>
          <w:sz w:val="32"/>
        </w:rPr>
      </w:pPr>
      <w:r>
        <w:br w:type="page"/>
      </w:r>
    </w:p>
    <w:p w:rsidR="00CD51C8" w:rsidRPr="00107A8D" w:rsidRDefault="00CD51C8" w:rsidP="00FA158C">
      <w:pPr>
        <w:pStyle w:val="Title"/>
      </w:pPr>
      <w:r w:rsidRPr="00107A8D">
        <w:lastRenderedPageBreak/>
        <w:t>Chapter 4</w:t>
      </w:r>
    </w:p>
    <w:p w:rsidR="00902BB4" w:rsidRDefault="00A429F0" w:rsidP="00CD51C8">
      <w:pPr>
        <w:pStyle w:val="Heading1"/>
      </w:pPr>
      <w:bookmarkStart w:id="29" w:name="_Toc360787110"/>
      <w:bookmarkStart w:id="30" w:name="_Toc497255490"/>
      <w:r w:rsidRPr="0003772F">
        <w:t>R</w:t>
      </w:r>
      <w:r w:rsidR="00CD51C8">
        <w:t>esults</w:t>
      </w:r>
      <w:bookmarkEnd w:id="29"/>
      <w:bookmarkEnd w:id="30"/>
    </w:p>
    <w:p w:rsidR="006E52BE" w:rsidRPr="0003772F" w:rsidRDefault="004E33FA" w:rsidP="000E4088">
      <w:pPr>
        <w:pStyle w:val="thesis-bodytext"/>
      </w:pPr>
      <w:r w:rsidRPr="004E33FA">
        <w:rPr>
          <w:b/>
        </w:rPr>
        <w:t>Note that the name of the chapter is not restricted to “Methodology”. You may use any other appropriate name.</w:t>
      </w:r>
      <w:r>
        <w:rPr>
          <w:b/>
        </w:rPr>
        <w:t xml:space="preserve"> However, the materials should be similar as explained in the following.</w:t>
      </w:r>
      <w:r w:rsidR="00222254" w:rsidRPr="0003772F">
        <w:t xml:space="preserve">Results, findings, discussion of results </w:t>
      </w:r>
      <w:r w:rsidR="009D7ADC" w:rsidRPr="0003772F">
        <w:t>OR</w:t>
      </w:r>
      <w:r w:rsidR="00222254" w:rsidRPr="0003772F">
        <w:t xml:space="preserve"> manuscripts</w:t>
      </w:r>
      <w:r w:rsidR="009D7ADC" w:rsidRPr="0003772F">
        <w:t>.  It is best to also reiterate information in your literature review to help substantiate the findings of your research.</w:t>
      </w:r>
      <w:r w:rsidRPr="004E33FA">
        <w:rPr>
          <w:b/>
        </w:rPr>
        <w:t>Although this template contains 5 chapters, the  may have more than 5 chapters. In general it should not be more than 7 chapters.</w:t>
      </w:r>
    </w:p>
    <w:p w:rsidR="009D7ADC" w:rsidRPr="0003772F" w:rsidRDefault="009156FC" w:rsidP="000E4088">
      <w:pPr>
        <w:pStyle w:val="thesis-bodytext"/>
      </w:pPr>
      <w:r w:rsidRPr="0003772F">
        <w:t xml:space="preserve">This template is best used for directly typing in your content. </w:t>
      </w:r>
    </w:p>
    <w:p w:rsidR="00CD51C8" w:rsidRPr="00107A8D" w:rsidRDefault="00CD51C8" w:rsidP="00FA158C">
      <w:pPr>
        <w:pStyle w:val="Title"/>
      </w:pPr>
      <w:r w:rsidRPr="00107A8D">
        <w:lastRenderedPageBreak/>
        <w:t>Chapter 5</w:t>
      </w:r>
    </w:p>
    <w:p w:rsidR="00AF6122" w:rsidRPr="00CD51C8" w:rsidRDefault="00AF6122" w:rsidP="00CD51C8">
      <w:pPr>
        <w:pStyle w:val="Heading1"/>
      </w:pPr>
      <w:bookmarkStart w:id="31" w:name="_Toc360787111"/>
      <w:bookmarkStart w:id="32" w:name="_Toc497255491"/>
      <w:r w:rsidRPr="00CD51C8">
        <w:t>C</w:t>
      </w:r>
      <w:r w:rsidR="00CD51C8" w:rsidRPr="00CD51C8">
        <w:t>onclusion</w:t>
      </w:r>
      <w:bookmarkEnd w:id="31"/>
      <w:bookmarkEnd w:id="32"/>
    </w:p>
    <w:p w:rsidR="009D7ADC" w:rsidRPr="0003772F" w:rsidRDefault="009D7ADC" w:rsidP="000E4088">
      <w:pPr>
        <w:pStyle w:val="thesis-bodytext"/>
      </w:pPr>
      <w:r w:rsidRPr="0003772F">
        <w:t>This chapter could also be called “Conclusions and Recommendations</w:t>
      </w:r>
      <w:r w:rsidR="0054253A" w:rsidRPr="0003772F">
        <w:t>” or</w:t>
      </w:r>
      <w:r w:rsidRPr="0003772F">
        <w:t xml:space="preserve"> “Conclusions and Implications.” In general, there should be no new information presented here.  It should be a syn of information that you’ve already discussed. </w:t>
      </w:r>
    </w:p>
    <w:p w:rsidR="00CD51C8" w:rsidRDefault="00CD51C8">
      <w:pPr>
        <w:rPr>
          <w:b/>
          <w:sz w:val="32"/>
        </w:rPr>
      </w:pPr>
      <w:r>
        <w:br w:type="page"/>
      </w:r>
    </w:p>
    <w:p w:rsidR="00AF6122" w:rsidRDefault="00F61963" w:rsidP="00CD51C8">
      <w:pPr>
        <w:pStyle w:val="Heading1"/>
      </w:pPr>
      <w:bookmarkStart w:id="33" w:name="_Toc360787112"/>
      <w:bookmarkStart w:id="34" w:name="_Toc497255492"/>
      <w:r w:rsidRPr="0003772F">
        <w:lastRenderedPageBreak/>
        <w:t>R</w:t>
      </w:r>
      <w:r w:rsidR="00CD51C8">
        <w:t>eferences</w:t>
      </w:r>
      <w:bookmarkEnd w:id="33"/>
      <w:bookmarkEnd w:id="34"/>
    </w:p>
    <w:p w:rsidR="009854CD" w:rsidRDefault="004E33FA" w:rsidP="000E4088">
      <w:pPr>
        <w:pStyle w:val="thesis-bodytext"/>
      </w:pPr>
      <w:r w:rsidRPr="004E33FA">
        <w:rPr>
          <w:color w:val="FF0000"/>
        </w:rPr>
        <w:t>&lt;Delete this part</w:t>
      </w:r>
      <w:r>
        <w:rPr>
          <w:color w:val="FF0000"/>
        </w:rPr>
        <w:t>.</w:t>
      </w:r>
      <w:r w:rsidRPr="004E33FA">
        <w:rPr>
          <w:color w:val="FF0000"/>
        </w:rPr>
        <w:t>&gt;</w:t>
      </w:r>
      <w:r w:rsidR="00BD74B7" w:rsidRPr="0003772F">
        <w:t>Includes all references:</w:t>
      </w:r>
      <w:r w:rsidR="008A5EA8" w:rsidRPr="0003772F">
        <w:t xml:space="preserve"> articles, media facts, books, reports, regulations, internet articles, papers</w:t>
      </w:r>
      <w:r w:rsidR="008A33A8" w:rsidRPr="0003772F">
        <w:t xml:space="preserve"> that you referenced from the text.  </w:t>
      </w:r>
      <w:r w:rsidR="003D01F2">
        <w:t>In general, in Computer Science, we follow the IEEE style in writing the references and also in citing (in the body text, where you mention a reference). Hence, the citations should be numerical and sorted according to the appearance (i.e., the first citation should be [1], next one should be [2], etc.). Now, the hardest part in WORD is to maintain this numeric order, specially if your /report becomes a large file. For example, you want to cite a new reference in the middle of the . That means all subsequent citation should be increased to one!</w:t>
      </w:r>
    </w:p>
    <w:p w:rsidR="009854CD" w:rsidRDefault="009854CD" w:rsidP="000E4088">
      <w:pPr>
        <w:pStyle w:val="thesis-bodytext"/>
      </w:pPr>
    </w:p>
    <w:p w:rsidR="00A04969" w:rsidRDefault="009854CD" w:rsidP="000E4088">
      <w:pPr>
        <w:pStyle w:val="thesis-bodytext"/>
      </w:pPr>
      <w:r>
        <w:t>Some examples are given below.</w:t>
      </w:r>
    </w:p>
    <w:p w:rsidR="009854CD" w:rsidRDefault="009854CD" w:rsidP="003D01F2">
      <w:pPr>
        <w:pStyle w:val="thesis-bodytext"/>
      </w:pPr>
    </w:p>
    <w:p w:rsidR="00A04969" w:rsidRDefault="00A04969" w:rsidP="00A04969">
      <w:pPr>
        <w:pStyle w:val="thesis-reference"/>
      </w:pPr>
      <w:r>
        <w:t>[1] P. Kessler, “Ericsson IMS client platform,” Ericsson Review, vol. 2, pp. 50–59, 2007.</w:t>
      </w:r>
    </w:p>
    <w:p w:rsidR="00A04969" w:rsidRDefault="00A04969" w:rsidP="00A04969">
      <w:pPr>
        <w:pStyle w:val="thesis-reference"/>
      </w:pPr>
      <w:r>
        <w:t>[2] R. Levenshteyn, and I. Fikouras, “Mobile services interworking for IMS and XML Web Services,” IEEE Communications Magazine, pp. 80–87, Sep. 2006.</w:t>
      </w:r>
    </w:p>
    <w:p w:rsidR="00A04969" w:rsidRDefault="00A04969" w:rsidP="00A04969">
      <w:pPr>
        <w:pStyle w:val="thesis-reference"/>
      </w:pPr>
      <w:r>
        <w:t>[3] D. Lozano, L.A. Galindo, and L. Garcia, “WIMS 2.0: Converging IMS and Web 2.0. Designing REST APIs for the exposure of session-based IMS capabilities,” in Proc. of The Second International Conference on Next Generation Mobile Applications, Services, and Technologies, 2008, pp. 18–24.</w:t>
      </w:r>
    </w:p>
    <w:p w:rsidR="00A04969" w:rsidRDefault="00A04969" w:rsidP="00A04969">
      <w:pPr>
        <w:pStyle w:val="thesis-reference"/>
      </w:pPr>
      <w:r>
        <w:t>[4] G. Gehlen et al., “Mobile P2P Web Services using SIP,” Mobile Information Systems, vol. 3, pp. 165–185, 2007.</w:t>
      </w:r>
    </w:p>
    <w:p w:rsidR="00CD51C8" w:rsidRDefault="00A04969" w:rsidP="00A04969">
      <w:pPr>
        <w:pStyle w:val="thesis-reference"/>
        <w:rPr>
          <w:b/>
          <w:sz w:val="32"/>
        </w:rPr>
      </w:pPr>
      <w:r>
        <w:t>[5] “3rd Generation Partnership Project; Technical Specification Group Core Network and Terminals; Characteristics of the IP Multimedia Services Identity Module (ISIM) application”. 3GPP TS 31.103 V10.1.0, Apr. 2011.</w:t>
      </w:r>
      <w:r w:rsidR="00CD51C8">
        <w:br w:type="page"/>
      </w:r>
    </w:p>
    <w:p w:rsidR="001E34AC" w:rsidRDefault="001E34AC" w:rsidP="00CD51C8">
      <w:pPr>
        <w:pStyle w:val="Heading1"/>
      </w:pPr>
      <w:bookmarkStart w:id="35" w:name="_Toc360787113"/>
      <w:bookmarkStart w:id="36" w:name="_Toc497255493"/>
      <w:r w:rsidRPr="0003772F">
        <w:lastRenderedPageBreak/>
        <w:t>Appendi</w:t>
      </w:r>
      <w:r w:rsidR="008A33A8" w:rsidRPr="0003772F">
        <w:t>x A</w:t>
      </w:r>
      <w:bookmarkEnd w:id="35"/>
      <w:bookmarkEnd w:id="36"/>
    </w:p>
    <w:p w:rsidR="009156FC" w:rsidRPr="0003772F" w:rsidRDefault="000D2EE2" w:rsidP="000E4088">
      <w:pPr>
        <w:pStyle w:val="thesis-bodytext"/>
      </w:pPr>
      <w:r w:rsidRPr="0003772F">
        <w:t>Type or paste</w:t>
      </w:r>
      <w:r w:rsidR="009156FC" w:rsidRPr="0003772F">
        <w:t xml:space="preserve"> your appendices here.</w:t>
      </w:r>
      <w:r w:rsidR="001E34AC" w:rsidRPr="0003772F">
        <w:t xml:space="preserve"> Appendices are a place to organize and include all of the “extra” material that is important to your research work but that is too detailed for the main text.  Examples can include: specific analytical methods, computer code, </w:t>
      </w:r>
      <w:r w:rsidR="008A33A8" w:rsidRPr="0003772F">
        <w:t>spreadsheets of data, details of statistical analyses, etc.  But,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rsidR="00561462" w:rsidRPr="0003772F" w:rsidRDefault="00561462" w:rsidP="001E34AC">
      <w:pPr>
        <w:pStyle w:val="thesis-bodytext"/>
      </w:pPr>
    </w:p>
    <w:sectPr w:rsidR="00561462" w:rsidRPr="0003772F" w:rsidSect="00940604">
      <w:pgSz w:w="11907" w:h="16839" w:code="9"/>
      <w:pgMar w:top="1440" w:right="1440" w:bottom="1440" w:left="1814" w:header="720" w:footer="106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BEA" w:rsidRDefault="00D04BEA">
      <w:r>
        <w:separator/>
      </w:r>
    </w:p>
  </w:endnote>
  <w:endnote w:type="continuationSeparator" w:id="1">
    <w:p w:rsidR="00D04BEA" w:rsidRDefault="00D04B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21" w:rsidRDefault="009926EE" w:rsidP="00194F77">
    <w:pPr>
      <w:pStyle w:val="Footer"/>
      <w:framePr w:wrap="around" w:vAnchor="text" w:hAnchor="margin" w:xAlign="center" w:y="1"/>
      <w:rPr>
        <w:rStyle w:val="PageNumber"/>
      </w:rPr>
    </w:pPr>
    <w:r>
      <w:rPr>
        <w:rStyle w:val="PageNumber"/>
      </w:rPr>
      <w:fldChar w:fldCharType="begin"/>
    </w:r>
    <w:r w:rsidR="00E52B21">
      <w:rPr>
        <w:rStyle w:val="PageNumber"/>
      </w:rPr>
      <w:instrText xml:space="preserve">PAGE  </w:instrText>
    </w:r>
    <w:r>
      <w:rPr>
        <w:rStyle w:val="PageNumber"/>
      </w:rPr>
      <w:fldChar w:fldCharType="end"/>
    </w:r>
  </w:p>
  <w:p w:rsidR="00E52B21" w:rsidRDefault="00E52B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21" w:rsidRDefault="009926EE" w:rsidP="00194F77">
    <w:pPr>
      <w:pStyle w:val="Footer"/>
      <w:framePr w:wrap="around" w:vAnchor="text" w:hAnchor="margin" w:xAlign="center" w:y="1"/>
      <w:rPr>
        <w:rStyle w:val="PageNumber"/>
      </w:rPr>
    </w:pPr>
    <w:r>
      <w:rPr>
        <w:rStyle w:val="PageNumber"/>
      </w:rPr>
      <w:fldChar w:fldCharType="begin"/>
    </w:r>
    <w:r w:rsidR="00E52B21">
      <w:rPr>
        <w:rStyle w:val="PageNumber"/>
      </w:rPr>
      <w:instrText xml:space="preserve">PAGE  </w:instrText>
    </w:r>
    <w:r>
      <w:rPr>
        <w:rStyle w:val="PageNumber"/>
      </w:rPr>
      <w:fldChar w:fldCharType="separate"/>
    </w:r>
    <w:r w:rsidR="00A61141">
      <w:rPr>
        <w:rStyle w:val="PageNumber"/>
        <w:noProof/>
      </w:rPr>
      <w:t>ii</w:t>
    </w:r>
    <w:r>
      <w:rPr>
        <w:rStyle w:val="PageNumber"/>
      </w:rPr>
      <w:fldChar w:fldCharType="end"/>
    </w:r>
  </w:p>
  <w:p w:rsidR="00E52B21" w:rsidRDefault="00E52B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21" w:rsidRDefault="00E52B21" w:rsidP="00DB7D97">
    <w:pPr>
      <w:pStyle w:val="Footer"/>
      <w:spacing w:before="240"/>
    </w:pPr>
    <w:r>
      <w:tab/>
    </w:r>
    <w:r w:rsidR="009926EE">
      <w:rPr>
        <w:rStyle w:val="PageNumber"/>
      </w:rPr>
      <w:fldChar w:fldCharType="begin"/>
    </w:r>
    <w:r>
      <w:rPr>
        <w:rStyle w:val="PageNumber"/>
      </w:rPr>
      <w:instrText xml:space="preserve"> PAGE </w:instrText>
    </w:r>
    <w:r w:rsidR="009926EE">
      <w:rPr>
        <w:rStyle w:val="PageNumber"/>
      </w:rPr>
      <w:fldChar w:fldCharType="separate"/>
    </w:r>
    <w:r w:rsidR="00334450">
      <w:rPr>
        <w:rStyle w:val="PageNumber"/>
        <w:noProof/>
      </w:rPr>
      <w:t>i</w:t>
    </w:r>
    <w:r w:rsidR="009926E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BEA" w:rsidRDefault="00D04BEA">
      <w:r>
        <w:separator/>
      </w:r>
    </w:p>
  </w:footnote>
  <w:footnote w:type="continuationSeparator" w:id="1">
    <w:p w:rsidR="00D04BEA" w:rsidRDefault="00D04B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8F4FF8"/>
    <w:multiLevelType w:val="hybridMultilevel"/>
    <w:tmpl w:val="23EA3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263D5"/>
    <w:multiLevelType w:val="multilevel"/>
    <w:tmpl w:val="5EA8E9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A43A48"/>
    <w:multiLevelType w:val="hybridMultilevel"/>
    <w:tmpl w:val="2D1C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60CD548C"/>
    <w:multiLevelType w:val="hybridMultilevel"/>
    <w:tmpl w:val="188C1230"/>
    <w:lvl w:ilvl="0" w:tplc="0EF2B64C">
      <w:start w:val="1"/>
      <w:numFmt w:val="decimal"/>
      <w:pStyle w:val="TOC1"/>
      <w:lvlText w:val="%1."/>
      <w:lvlJc w:val="left"/>
      <w:pPr>
        <w:ind w:left="720" w:hanging="360"/>
      </w:pPr>
      <w:rPr>
        <w:rFonts w:ascii="Times New Roman" w:hAnsi="Times New Roman" w:hint="default"/>
        <w:b w:val="0"/>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4"/>
  </w:num>
  <w:num w:numId="6">
    <w:abstractNumId w:val="6"/>
  </w:num>
  <w:num w:numId="7">
    <w:abstractNumId w:val="7"/>
  </w:num>
  <w:num w:numId="8">
    <w:abstractNumId w:val="7"/>
    <w:lvlOverride w:ilvl="0">
      <w:startOverride w:val="1"/>
    </w:lvlOverride>
  </w:num>
  <w:num w:numId="9">
    <w:abstractNumId w:val="2"/>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EE672D"/>
    <w:rsid w:val="00005D67"/>
    <w:rsid w:val="00007A6A"/>
    <w:rsid w:val="000175A7"/>
    <w:rsid w:val="00017772"/>
    <w:rsid w:val="00023EA8"/>
    <w:rsid w:val="00024883"/>
    <w:rsid w:val="000263C7"/>
    <w:rsid w:val="000271A0"/>
    <w:rsid w:val="00034BF7"/>
    <w:rsid w:val="0003772F"/>
    <w:rsid w:val="000419A0"/>
    <w:rsid w:val="000421CF"/>
    <w:rsid w:val="000462ED"/>
    <w:rsid w:val="00062EB3"/>
    <w:rsid w:val="000740EE"/>
    <w:rsid w:val="00097FA1"/>
    <w:rsid w:val="000B191E"/>
    <w:rsid w:val="000D22FC"/>
    <w:rsid w:val="000D2937"/>
    <w:rsid w:val="000D2EE2"/>
    <w:rsid w:val="000E3691"/>
    <w:rsid w:val="000E4088"/>
    <w:rsid w:val="000F0CCB"/>
    <w:rsid w:val="000F7AD9"/>
    <w:rsid w:val="00105CAB"/>
    <w:rsid w:val="00107A8D"/>
    <w:rsid w:val="00111E3A"/>
    <w:rsid w:val="001163C9"/>
    <w:rsid w:val="00124221"/>
    <w:rsid w:val="00127365"/>
    <w:rsid w:val="001276D2"/>
    <w:rsid w:val="001418E4"/>
    <w:rsid w:val="001501EE"/>
    <w:rsid w:val="001521A3"/>
    <w:rsid w:val="0015578C"/>
    <w:rsid w:val="00165CE1"/>
    <w:rsid w:val="001737E3"/>
    <w:rsid w:val="00182947"/>
    <w:rsid w:val="00190900"/>
    <w:rsid w:val="0019093E"/>
    <w:rsid w:val="001949EC"/>
    <w:rsid w:val="00194F77"/>
    <w:rsid w:val="001963C0"/>
    <w:rsid w:val="001A295F"/>
    <w:rsid w:val="001A71B8"/>
    <w:rsid w:val="001B5A87"/>
    <w:rsid w:val="001B69C9"/>
    <w:rsid w:val="001C0B80"/>
    <w:rsid w:val="001C4B49"/>
    <w:rsid w:val="001C6289"/>
    <w:rsid w:val="001D3723"/>
    <w:rsid w:val="001E34AC"/>
    <w:rsid w:val="001E3611"/>
    <w:rsid w:val="00213301"/>
    <w:rsid w:val="00213F98"/>
    <w:rsid w:val="00215AC8"/>
    <w:rsid w:val="00222254"/>
    <w:rsid w:val="00225001"/>
    <w:rsid w:val="00225746"/>
    <w:rsid w:val="00225E53"/>
    <w:rsid w:val="00244655"/>
    <w:rsid w:val="0024728D"/>
    <w:rsid w:val="00264519"/>
    <w:rsid w:val="00264564"/>
    <w:rsid w:val="002647CA"/>
    <w:rsid w:val="00265A36"/>
    <w:rsid w:val="002703E9"/>
    <w:rsid w:val="00271476"/>
    <w:rsid w:val="0027585C"/>
    <w:rsid w:val="0027674D"/>
    <w:rsid w:val="00281404"/>
    <w:rsid w:val="00285C13"/>
    <w:rsid w:val="002C27E3"/>
    <w:rsid w:val="002C57F6"/>
    <w:rsid w:val="002D3C21"/>
    <w:rsid w:val="002D6487"/>
    <w:rsid w:val="002F07C3"/>
    <w:rsid w:val="002F3B06"/>
    <w:rsid w:val="002F4FB9"/>
    <w:rsid w:val="002F6B26"/>
    <w:rsid w:val="0031627A"/>
    <w:rsid w:val="00317B05"/>
    <w:rsid w:val="0032024F"/>
    <w:rsid w:val="00324939"/>
    <w:rsid w:val="0033147F"/>
    <w:rsid w:val="003315A5"/>
    <w:rsid w:val="003319E8"/>
    <w:rsid w:val="00334450"/>
    <w:rsid w:val="00334DC1"/>
    <w:rsid w:val="00336971"/>
    <w:rsid w:val="003457F8"/>
    <w:rsid w:val="00352575"/>
    <w:rsid w:val="00355094"/>
    <w:rsid w:val="00355A1C"/>
    <w:rsid w:val="0036075D"/>
    <w:rsid w:val="00363FC4"/>
    <w:rsid w:val="003647AD"/>
    <w:rsid w:val="00365B30"/>
    <w:rsid w:val="00367003"/>
    <w:rsid w:val="003671DF"/>
    <w:rsid w:val="0037098E"/>
    <w:rsid w:val="003744EF"/>
    <w:rsid w:val="003A58B4"/>
    <w:rsid w:val="003C0D1D"/>
    <w:rsid w:val="003C5EB0"/>
    <w:rsid w:val="003D01F2"/>
    <w:rsid w:val="003D5E27"/>
    <w:rsid w:val="003D6591"/>
    <w:rsid w:val="003F39EF"/>
    <w:rsid w:val="00400B1F"/>
    <w:rsid w:val="0041035B"/>
    <w:rsid w:val="004125DA"/>
    <w:rsid w:val="00415A12"/>
    <w:rsid w:val="00422456"/>
    <w:rsid w:val="00424DF4"/>
    <w:rsid w:val="00427278"/>
    <w:rsid w:val="00431798"/>
    <w:rsid w:val="004334DC"/>
    <w:rsid w:val="004339C4"/>
    <w:rsid w:val="00446BB1"/>
    <w:rsid w:val="00447947"/>
    <w:rsid w:val="00457C82"/>
    <w:rsid w:val="00463B12"/>
    <w:rsid w:val="004670B8"/>
    <w:rsid w:val="00471712"/>
    <w:rsid w:val="004732E4"/>
    <w:rsid w:val="00473E8E"/>
    <w:rsid w:val="004A08F6"/>
    <w:rsid w:val="004A4CEB"/>
    <w:rsid w:val="004A6763"/>
    <w:rsid w:val="004A7901"/>
    <w:rsid w:val="004B46F1"/>
    <w:rsid w:val="004B6BC5"/>
    <w:rsid w:val="004C365A"/>
    <w:rsid w:val="004D1AD9"/>
    <w:rsid w:val="004D4002"/>
    <w:rsid w:val="004D420F"/>
    <w:rsid w:val="004D4E35"/>
    <w:rsid w:val="004E33FA"/>
    <w:rsid w:val="004E692E"/>
    <w:rsid w:val="004E742D"/>
    <w:rsid w:val="004F4096"/>
    <w:rsid w:val="004F74A2"/>
    <w:rsid w:val="00530FFF"/>
    <w:rsid w:val="00535768"/>
    <w:rsid w:val="00535846"/>
    <w:rsid w:val="005423BD"/>
    <w:rsid w:val="0054253A"/>
    <w:rsid w:val="00542C1E"/>
    <w:rsid w:val="00546F94"/>
    <w:rsid w:val="00561462"/>
    <w:rsid w:val="00565065"/>
    <w:rsid w:val="00571725"/>
    <w:rsid w:val="00574C5D"/>
    <w:rsid w:val="00582435"/>
    <w:rsid w:val="00584344"/>
    <w:rsid w:val="00587124"/>
    <w:rsid w:val="0059051A"/>
    <w:rsid w:val="00590DC4"/>
    <w:rsid w:val="00592D19"/>
    <w:rsid w:val="00593A0D"/>
    <w:rsid w:val="005A0181"/>
    <w:rsid w:val="005A050E"/>
    <w:rsid w:val="005A5E63"/>
    <w:rsid w:val="005C3C2E"/>
    <w:rsid w:val="005E222F"/>
    <w:rsid w:val="00603B22"/>
    <w:rsid w:val="00610A7E"/>
    <w:rsid w:val="00612561"/>
    <w:rsid w:val="00615C97"/>
    <w:rsid w:val="00623C61"/>
    <w:rsid w:val="00625CF8"/>
    <w:rsid w:val="00630A18"/>
    <w:rsid w:val="00635652"/>
    <w:rsid w:val="006536BE"/>
    <w:rsid w:val="00654E8A"/>
    <w:rsid w:val="00661506"/>
    <w:rsid w:val="006662D1"/>
    <w:rsid w:val="00673905"/>
    <w:rsid w:val="00676AFF"/>
    <w:rsid w:val="006864B5"/>
    <w:rsid w:val="0068698B"/>
    <w:rsid w:val="00695874"/>
    <w:rsid w:val="00696854"/>
    <w:rsid w:val="00697073"/>
    <w:rsid w:val="006A212F"/>
    <w:rsid w:val="006A3253"/>
    <w:rsid w:val="006A6FC7"/>
    <w:rsid w:val="006A7949"/>
    <w:rsid w:val="006B5C43"/>
    <w:rsid w:val="006B6712"/>
    <w:rsid w:val="006C256D"/>
    <w:rsid w:val="006C29A5"/>
    <w:rsid w:val="006C2FE2"/>
    <w:rsid w:val="006D028F"/>
    <w:rsid w:val="006D238B"/>
    <w:rsid w:val="006D6F2F"/>
    <w:rsid w:val="006E054B"/>
    <w:rsid w:val="006E52BE"/>
    <w:rsid w:val="006E5586"/>
    <w:rsid w:val="006F1361"/>
    <w:rsid w:val="006F1636"/>
    <w:rsid w:val="006F1CB0"/>
    <w:rsid w:val="007127F7"/>
    <w:rsid w:val="0072618F"/>
    <w:rsid w:val="00743043"/>
    <w:rsid w:val="007504FF"/>
    <w:rsid w:val="00757749"/>
    <w:rsid w:val="00773D10"/>
    <w:rsid w:val="0077493C"/>
    <w:rsid w:val="00775207"/>
    <w:rsid w:val="007825C9"/>
    <w:rsid w:val="00795248"/>
    <w:rsid w:val="00796B25"/>
    <w:rsid w:val="007A25F9"/>
    <w:rsid w:val="007A3069"/>
    <w:rsid w:val="007A5ED1"/>
    <w:rsid w:val="007A7FD6"/>
    <w:rsid w:val="007B7B03"/>
    <w:rsid w:val="007C68C0"/>
    <w:rsid w:val="007D3322"/>
    <w:rsid w:val="007D4244"/>
    <w:rsid w:val="007E0E83"/>
    <w:rsid w:val="007E24DD"/>
    <w:rsid w:val="007E2AA1"/>
    <w:rsid w:val="007E467E"/>
    <w:rsid w:val="007E6FA1"/>
    <w:rsid w:val="007F5098"/>
    <w:rsid w:val="007F6B19"/>
    <w:rsid w:val="00801FC0"/>
    <w:rsid w:val="00803E9C"/>
    <w:rsid w:val="008128BF"/>
    <w:rsid w:val="008128F9"/>
    <w:rsid w:val="008136AA"/>
    <w:rsid w:val="00820E6F"/>
    <w:rsid w:val="008249AF"/>
    <w:rsid w:val="008275F7"/>
    <w:rsid w:val="00830206"/>
    <w:rsid w:val="00837D90"/>
    <w:rsid w:val="00840EF5"/>
    <w:rsid w:val="008461E9"/>
    <w:rsid w:val="00852990"/>
    <w:rsid w:val="00861B31"/>
    <w:rsid w:val="00862511"/>
    <w:rsid w:val="00862DB0"/>
    <w:rsid w:val="008650F0"/>
    <w:rsid w:val="00866D9F"/>
    <w:rsid w:val="00870E04"/>
    <w:rsid w:val="008732F0"/>
    <w:rsid w:val="008739AA"/>
    <w:rsid w:val="0087699C"/>
    <w:rsid w:val="00884F62"/>
    <w:rsid w:val="00891832"/>
    <w:rsid w:val="008977EE"/>
    <w:rsid w:val="008A1171"/>
    <w:rsid w:val="008A33A8"/>
    <w:rsid w:val="008A5EA8"/>
    <w:rsid w:val="008B0B0F"/>
    <w:rsid w:val="008C65EB"/>
    <w:rsid w:val="008D1003"/>
    <w:rsid w:val="008D223B"/>
    <w:rsid w:val="008F2B89"/>
    <w:rsid w:val="009017A3"/>
    <w:rsid w:val="00902BB4"/>
    <w:rsid w:val="009156FC"/>
    <w:rsid w:val="00925425"/>
    <w:rsid w:val="00940604"/>
    <w:rsid w:val="00942F10"/>
    <w:rsid w:val="009601AA"/>
    <w:rsid w:val="009630FB"/>
    <w:rsid w:val="00972356"/>
    <w:rsid w:val="00972439"/>
    <w:rsid w:val="00977F97"/>
    <w:rsid w:val="009854CD"/>
    <w:rsid w:val="009926EE"/>
    <w:rsid w:val="009A02DA"/>
    <w:rsid w:val="009A2FE4"/>
    <w:rsid w:val="009B042C"/>
    <w:rsid w:val="009B12B4"/>
    <w:rsid w:val="009C4C74"/>
    <w:rsid w:val="009C7879"/>
    <w:rsid w:val="009D081D"/>
    <w:rsid w:val="009D36A0"/>
    <w:rsid w:val="009D7ADC"/>
    <w:rsid w:val="009E4CD1"/>
    <w:rsid w:val="009E77A1"/>
    <w:rsid w:val="009F26D0"/>
    <w:rsid w:val="009F6A98"/>
    <w:rsid w:val="00A04969"/>
    <w:rsid w:val="00A06D9F"/>
    <w:rsid w:val="00A109C7"/>
    <w:rsid w:val="00A1133A"/>
    <w:rsid w:val="00A12987"/>
    <w:rsid w:val="00A15F72"/>
    <w:rsid w:val="00A166E4"/>
    <w:rsid w:val="00A17AB1"/>
    <w:rsid w:val="00A37527"/>
    <w:rsid w:val="00A405A9"/>
    <w:rsid w:val="00A40A94"/>
    <w:rsid w:val="00A42867"/>
    <w:rsid w:val="00A429F0"/>
    <w:rsid w:val="00A43BCA"/>
    <w:rsid w:val="00A4486E"/>
    <w:rsid w:val="00A55A28"/>
    <w:rsid w:val="00A610FE"/>
    <w:rsid w:val="00A61141"/>
    <w:rsid w:val="00A63ACA"/>
    <w:rsid w:val="00A66AD6"/>
    <w:rsid w:val="00A747FE"/>
    <w:rsid w:val="00A77574"/>
    <w:rsid w:val="00A92925"/>
    <w:rsid w:val="00A93A6A"/>
    <w:rsid w:val="00A96C8C"/>
    <w:rsid w:val="00AA007B"/>
    <w:rsid w:val="00AB5101"/>
    <w:rsid w:val="00AD1E15"/>
    <w:rsid w:val="00AF6122"/>
    <w:rsid w:val="00B151D6"/>
    <w:rsid w:val="00B2235C"/>
    <w:rsid w:val="00B24384"/>
    <w:rsid w:val="00B2570A"/>
    <w:rsid w:val="00B30D22"/>
    <w:rsid w:val="00B36C78"/>
    <w:rsid w:val="00B37305"/>
    <w:rsid w:val="00B52185"/>
    <w:rsid w:val="00B609B3"/>
    <w:rsid w:val="00B61A7B"/>
    <w:rsid w:val="00B645CA"/>
    <w:rsid w:val="00B73DDC"/>
    <w:rsid w:val="00B853C4"/>
    <w:rsid w:val="00B928A3"/>
    <w:rsid w:val="00B9445C"/>
    <w:rsid w:val="00B95925"/>
    <w:rsid w:val="00BA09B6"/>
    <w:rsid w:val="00BA18EF"/>
    <w:rsid w:val="00BA302D"/>
    <w:rsid w:val="00BB5593"/>
    <w:rsid w:val="00BB5EF3"/>
    <w:rsid w:val="00BC0A41"/>
    <w:rsid w:val="00BC4E92"/>
    <w:rsid w:val="00BC7147"/>
    <w:rsid w:val="00BD275F"/>
    <w:rsid w:val="00BD74B7"/>
    <w:rsid w:val="00BE1733"/>
    <w:rsid w:val="00BF0C58"/>
    <w:rsid w:val="00BF12DA"/>
    <w:rsid w:val="00C03ACA"/>
    <w:rsid w:val="00C325FE"/>
    <w:rsid w:val="00C347DF"/>
    <w:rsid w:val="00C37EFA"/>
    <w:rsid w:val="00C43985"/>
    <w:rsid w:val="00C47310"/>
    <w:rsid w:val="00C55C4E"/>
    <w:rsid w:val="00C56823"/>
    <w:rsid w:val="00C65801"/>
    <w:rsid w:val="00C66B7A"/>
    <w:rsid w:val="00C709AA"/>
    <w:rsid w:val="00C73107"/>
    <w:rsid w:val="00C75AB9"/>
    <w:rsid w:val="00C77194"/>
    <w:rsid w:val="00C90470"/>
    <w:rsid w:val="00C917F5"/>
    <w:rsid w:val="00CB11D4"/>
    <w:rsid w:val="00CC01D6"/>
    <w:rsid w:val="00CD4D1B"/>
    <w:rsid w:val="00CD51C8"/>
    <w:rsid w:val="00CD6A0C"/>
    <w:rsid w:val="00CE65B5"/>
    <w:rsid w:val="00CF1591"/>
    <w:rsid w:val="00CF4675"/>
    <w:rsid w:val="00CF4AD6"/>
    <w:rsid w:val="00CF726A"/>
    <w:rsid w:val="00D012EB"/>
    <w:rsid w:val="00D04BEA"/>
    <w:rsid w:val="00D06D44"/>
    <w:rsid w:val="00D108A3"/>
    <w:rsid w:val="00D11396"/>
    <w:rsid w:val="00D15FBC"/>
    <w:rsid w:val="00D238C8"/>
    <w:rsid w:val="00D33DFD"/>
    <w:rsid w:val="00D33E8E"/>
    <w:rsid w:val="00D45C59"/>
    <w:rsid w:val="00D5053A"/>
    <w:rsid w:val="00D56BAF"/>
    <w:rsid w:val="00D608C6"/>
    <w:rsid w:val="00D63A97"/>
    <w:rsid w:val="00D65CD7"/>
    <w:rsid w:val="00D76178"/>
    <w:rsid w:val="00D8056B"/>
    <w:rsid w:val="00D84939"/>
    <w:rsid w:val="00D96AC7"/>
    <w:rsid w:val="00DA4488"/>
    <w:rsid w:val="00DA4810"/>
    <w:rsid w:val="00DA5EB3"/>
    <w:rsid w:val="00DB3F8E"/>
    <w:rsid w:val="00DB7D97"/>
    <w:rsid w:val="00DC6982"/>
    <w:rsid w:val="00DE27E9"/>
    <w:rsid w:val="00DE41B1"/>
    <w:rsid w:val="00DE4BD7"/>
    <w:rsid w:val="00DE534F"/>
    <w:rsid w:val="00DE7003"/>
    <w:rsid w:val="00DF2653"/>
    <w:rsid w:val="00DF4F58"/>
    <w:rsid w:val="00E17618"/>
    <w:rsid w:val="00E214E5"/>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822C2"/>
    <w:rsid w:val="00E853D5"/>
    <w:rsid w:val="00E901D7"/>
    <w:rsid w:val="00EA531F"/>
    <w:rsid w:val="00EA7443"/>
    <w:rsid w:val="00ED0511"/>
    <w:rsid w:val="00ED1A6F"/>
    <w:rsid w:val="00ED1AB6"/>
    <w:rsid w:val="00ED6AB1"/>
    <w:rsid w:val="00EE57C9"/>
    <w:rsid w:val="00EE672D"/>
    <w:rsid w:val="00EF1EFC"/>
    <w:rsid w:val="00EF5109"/>
    <w:rsid w:val="00F07B39"/>
    <w:rsid w:val="00F14830"/>
    <w:rsid w:val="00F161FA"/>
    <w:rsid w:val="00F2061C"/>
    <w:rsid w:val="00F209BD"/>
    <w:rsid w:val="00F21D93"/>
    <w:rsid w:val="00F42729"/>
    <w:rsid w:val="00F4327F"/>
    <w:rsid w:val="00F61963"/>
    <w:rsid w:val="00F63676"/>
    <w:rsid w:val="00F66FAC"/>
    <w:rsid w:val="00F67F88"/>
    <w:rsid w:val="00F93709"/>
    <w:rsid w:val="00F95283"/>
    <w:rsid w:val="00FA158C"/>
    <w:rsid w:val="00FA15D8"/>
    <w:rsid w:val="00FA42D6"/>
    <w:rsid w:val="00FA5EC6"/>
    <w:rsid w:val="00FA7F4C"/>
    <w:rsid w:val="00FC3043"/>
    <w:rsid w:val="00FC4070"/>
    <w:rsid w:val="00FD12A4"/>
    <w:rsid w:val="00FD4406"/>
    <w:rsid w:val="00FE0779"/>
    <w:rsid w:val="00FE2008"/>
    <w:rsid w:val="00FE4399"/>
    <w:rsid w:val="00FE4821"/>
    <w:rsid w:val="00FF6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FF"/>
    <w:rPr>
      <w:sz w:val="24"/>
      <w:lang w:val="en-US" w:eastAsia="en-US"/>
    </w:rPr>
  </w:style>
  <w:style w:type="paragraph" w:styleId="Heading1">
    <w:name w:val="heading 1"/>
    <w:basedOn w:val="Normal"/>
    <w:next w:val="Normal"/>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semiHidden/>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746C6EB-826E-48DD-BE53-3BCA5B4A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thesis template.dot</Template>
  <TotalTime>981</TotalTime>
  <Pages>18</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18401</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creator>Sheila</dc:creator>
  <cp:lastModifiedBy>DELL</cp:lastModifiedBy>
  <cp:revision>61</cp:revision>
  <cp:lastPrinted>1900-12-31T18:00:00Z</cp:lastPrinted>
  <dcterms:created xsi:type="dcterms:W3CDTF">2013-07-05T04:47:00Z</dcterms:created>
  <dcterms:modified xsi:type="dcterms:W3CDTF">2018-01-03T14:47:00Z</dcterms:modified>
</cp:coreProperties>
</file>